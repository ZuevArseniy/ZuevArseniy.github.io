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4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7"/>
      </w:tblGrid>
      <w:tr w:rsidR="00692703" w:rsidRPr="00DC12A6" w14:paraId="69624D2E" w14:textId="77777777" w:rsidTr="00DC12A6">
        <w:trPr>
          <w:trHeight w:val="1"/>
        </w:trPr>
        <w:tc>
          <w:tcPr>
            <w:tcW w:w="9437" w:type="dxa"/>
            <w:tcMar>
              <w:top w:w="0" w:type="dxa"/>
              <w:bottom w:w="0" w:type="dxa"/>
            </w:tcMar>
          </w:tcPr>
          <w:p w14:paraId="111F9F67" w14:textId="18707D64" w:rsidR="00692703" w:rsidRPr="00565522" w:rsidRDefault="00565522" w:rsidP="00463235">
            <w:pPr>
              <w:pStyle w:val="Title"/>
              <w:rPr>
                <w:lang w:val="pl-PL"/>
              </w:rPr>
            </w:pPr>
            <w:r w:rsidRPr="00565522">
              <w:rPr>
                <w:lang w:val="pl-PL"/>
              </w:rPr>
              <w:t>Arseni</w:t>
            </w:r>
            <w:r w:rsidR="00692703" w:rsidRPr="00565522">
              <w:rPr>
                <w:lang w:val="pl-PL"/>
              </w:rPr>
              <w:t xml:space="preserve"> </w:t>
            </w:r>
            <w:r w:rsidRPr="00565522">
              <w:rPr>
                <w:rStyle w:val="IntenseEmphasis"/>
                <w:lang w:val="pl-PL"/>
              </w:rPr>
              <w:t>Zuyeu</w:t>
            </w:r>
          </w:p>
          <w:p w14:paraId="37720D8D" w14:textId="77777777" w:rsidR="009A7ED9" w:rsidRDefault="00C94AD5" w:rsidP="00C94AD5">
            <w:pPr>
              <w:pStyle w:val="ContactInfo"/>
              <w:contextualSpacing w:val="0"/>
              <w:rPr>
                <w:lang w:val="pl-PL"/>
              </w:rPr>
            </w:pPr>
            <w:r>
              <w:rPr>
                <w:lang w:val="pl-PL"/>
              </w:rPr>
              <w:t xml:space="preserve">Poland, </w:t>
            </w:r>
            <w:proofErr w:type="spellStart"/>
            <w:r>
              <w:rPr>
                <w:lang w:val="pl-PL"/>
              </w:rPr>
              <w:t>Warsaw</w:t>
            </w:r>
            <w:proofErr w:type="spellEnd"/>
            <w:r>
              <w:rPr>
                <w:lang w:val="pl-PL"/>
              </w:rPr>
              <w:t xml:space="preserve">, </w:t>
            </w:r>
            <w:r w:rsidR="00565522" w:rsidRPr="00DC12A6">
              <w:rPr>
                <w:lang w:val="pl-PL"/>
              </w:rPr>
              <w:t>+48570434927</w:t>
            </w:r>
            <w:r>
              <w:rPr>
                <w:lang w:val="pl-PL"/>
              </w:rPr>
              <w:t xml:space="preserve">, </w:t>
            </w:r>
            <w:hyperlink r:id="rId7" w:history="1">
              <w:r w:rsidR="00DC12A6" w:rsidRPr="00DC12A6">
                <w:rPr>
                  <w:rStyle w:val="Hyperlink"/>
                  <w:lang w:val="pl-PL"/>
                </w:rPr>
                <w:t>arseniy.zuev@gmail.com</w:t>
              </w:r>
            </w:hyperlink>
            <w:r w:rsidR="00DC12A6" w:rsidRPr="00DC12A6">
              <w:rPr>
                <w:lang w:val="pl-PL"/>
              </w:rPr>
              <w:t xml:space="preserve"> </w:t>
            </w:r>
          </w:p>
          <w:p w14:paraId="0E763F2D" w14:textId="6E12AAEF" w:rsidR="00864594" w:rsidRPr="00DC12A6" w:rsidRDefault="009A7ED9" w:rsidP="00C94AD5">
            <w:pPr>
              <w:pStyle w:val="ContactInfo"/>
              <w:contextualSpacing w:val="0"/>
              <w:rPr>
                <w:lang w:val="pl-PL"/>
              </w:rPr>
            </w:pPr>
            <w:proofErr w:type="spellStart"/>
            <w:r w:rsidRPr="009A7ED9">
              <w:rPr>
                <w:b/>
                <w:lang w:val="pl-PL"/>
              </w:rPr>
              <w:t>Citizenship</w:t>
            </w:r>
            <w:proofErr w:type="spellEnd"/>
            <w:r>
              <w:rPr>
                <w:lang w:val="pl-PL"/>
              </w:rPr>
              <w:t xml:space="preserve">: Poland, </w:t>
            </w:r>
            <w:proofErr w:type="spellStart"/>
            <w:r>
              <w:rPr>
                <w:lang w:val="pl-PL"/>
              </w:rPr>
              <w:t>Belarus</w:t>
            </w:r>
            <w:proofErr w:type="spellEnd"/>
            <w:r w:rsidR="00DC12A6">
              <w:rPr>
                <w:lang w:val="pl-PL"/>
              </w:rPr>
              <w:br/>
            </w:r>
            <w:hyperlink r:id="rId8" w:history="1">
              <w:r w:rsidR="00DC12A6" w:rsidRPr="00DC12A6">
                <w:rPr>
                  <w:rStyle w:val="Hyperlink"/>
                  <w:lang w:val="pl-PL"/>
                </w:rPr>
                <w:t>https://github.com/ZuevArseniy/</w:t>
              </w:r>
            </w:hyperlink>
            <w:r w:rsidR="00C94AD5">
              <w:rPr>
                <w:lang w:val="pl-PL"/>
              </w:rPr>
              <w:t xml:space="preserve"> </w:t>
            </w:r>
            <w:hyperlink r:id="rId9" w:history="1">
              <w:r w:rsidR="00C94AD5" w:rsidRPr="00C94AD5">
                <w:rPr>
                  <w:rStyle w:val="Hyperlink"/>
                  <w:lang w:val="pl-PL"/>
                </w:rPr>
                <w:t>https://zuev.dev/</w:t>
              </w:r>
            </w:hyperlink>
            <w:r w:rsidR="004A3AC5">
              <w:rPr>
                <w:lang w:val="pl-PL"/>
              </w:rPr>
              <w:t xml:space="preserve"> </w:t>
            </w:r>
            <w:hyperlink r:id="rId10" w:history="1">
              <w:r w:rsidR="003C77AC" w:rsidRPr="003C77AC">
                <w:rPr>
                  <w:rStyle w:val="Hyperlink"/>
                  <w:lang w:val="pl-PL"/>
                </w:rPr>
                <w:t>https://www.linkedin.com/in/zuevars/</w:t>
              </w:r>
            </w:hyperlink>
          </w:p>
        </w:tc>
      </w:tr>
    </w:tbl>
    <w:p w14:paraId="67FC091A" w14:textId="77777777" w:rsidR="00DC12A6" w:rsidRPr="00CF1A49" w:rsidRDefault="00DC12A6" w:rsidP="00DC12A6">
      <w:pPr>
        <w:pStyle w:val="Heading1"/>
      </w:pPr>
      <w:r w:rsidRPr="00DC12A6">
        <w:rPr>
          <w:lang w:val="pl-PL"/>
        </w:rPr>
        <w:br/>
      </w:r>
      <w:sdt>
        <w:sdtPr>
          <w:alias w:val="Skills:"/>
          <w:tag w:val="Skills:"/>
          <w:id w:val="-1392877668"/>
          <w:placeholder>
            <w:docPart w:val="5343224C11EE49439AD594C2023B2186"/>
          </w:placeholder>
          <w:temporary/>
          <w:showingPlcHdr/>
          <w15:appearance w15:val="hidden"/>
        </w:sdtPr>
        <w:sdtEndPr/>
        <w:sdtContent>
          <w:r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DC12A6" w:rsidRPr="006E1507" w14:paraId="606396AE" w14:textId="77777777" w:rsidTr="00C94AD5">
        <w:trPr>
          <w:trHeight w:val="1216"/>
        </w:trPr>
        <w:tc>
          <w:tcPr>
            <w:tcW w:w="4675" w:type="dxa"/>
          </w:tcPr>
          <w:p w14:paraId="4AF60DA6" w14:textId="0D2ACC62" w:rsidR="00DC12A6" w:rsidRDefault="00DC12A6" w:rsidP="00667F50">
            <w:pPr>
              <w:pStyle w:val="ListBullet"/>
              <w:contextualSpacing w:val="0"/>
            </w:pPr>
            <w:r w:rsidRPr="00C94AD5">
              <w:rPr>
                <w:b/>
                <w:sz w:val="24"/>
                <w:szCs w:val="24"/>
              </w:rPr>
              <w:t>JavaScript</w:t>
            </w:r>
            <w:r w:rsidR="00864594" w:rsidRPr="00864594">
              <w:rPr>
                <w:b/>
                <w:sz w:val="28"/>
                <w:szCs w:val="28"/>
              </w:rPr>
              <w:t>(ES</w:t>
            </w:r>
            <w:r w:rsidR="00864594">
              <w:rPr>
                <w:b/>
                <w:sz w:val="28"/>
                <w:szCs w:val="28"/>
              </w:rPr>
              <w:t>6</w:t>
            </w:r>
            <w:r w:rsidR="00864594" w:rsidRPr="00864594">
              <w:rPr>
                <w:b/>
                <w:sz w:val="28"/>
                <w:szCs w:val="28"/>
              </w:rPr>
              <w:t>)</w:t>
            </w:r>
            <w:r w:rsidRPr="00864594">
              <w:rPr>
                <w:b/>
                <w:sz w:val="28"/>
                <w:szCs w:val="28"/>
              </w:rPr>
              <w:t>,</w:t>
            </w:r>
            <w:r>
              <w:t xml:space="preserve"> </w:t>
            </w:r>
            <w:proofErr w:type="spellStart"/>
            <w:r w:rsidR="009A7ED9" w:rsidRPr="009A7ED9">
              <w:rPr>
                <w:b/>
              </w:rPr>
              <w:t>TypeScript</w:t>
            </w:r>
            <w:proofErr w:type="spellEnd"/>
            <w:r w:rsidR="009A7ED9">
              <w:rPr>
                <w:sz w:val="24"/>
                <w:szCs w:val="24"/>
              </w:rPr>
              <w:t xml:space="preserve">, </w:t>
            </w:r>
            <w:r w:rsidRPr="009A7ED9">
              <w:rPr>
                <w:sz w:val="24"/>
                <w:szCs w:val="24"/>
              </w:rPr>
              <w:t>PHP</w:t>
            </w:r>
            <w:r>
              <w:t xml:space="preserve">, </w:t>
            </w:r>
          </w:p>
          <w:p w14:paraId="5C768606" w14:textId="18B9912F" w:rsidR="00DC12A6" w:rsidRPr="006E1507" w:rsidRDefault="009A7ED9" w:rsidP="00667F50">
            <w:pPr>
              <w:pStyle w:val="ListBullet"/>
              <w:contextualSpacing w:val="0"/>
            </w:pPr>
            <w:r>
              <w:rPr>
                <w:b/>
                <w:sz w:val="24"/>
                <w:szCs w:val="24"/>
              </w:rPr>
              <w:t xml:space="preserve">React, </w:t>
            </w:r>
            <w:proofErr w:type="spellStart"/>
            <w:r w:rsidR="00864594" w:rsidRPr="00C94AD5">
              <w:rPr>
                <w:b/>
                <w:sz w:val="24"/>
                <w:szCs w:val="24"/>
              </w:rPr>
              <w:t>Vue</w:t>
            </w:r>
            <w:proofErr w:type="spellEnd"/>
            <w:r>
              <w:rPr>
                <w:b/>
                <w:sz w:val="24"/>
                <w:szCs w:val="24"/>
              </w:rPr>
              <w:t xml:space="preserve"> (2.x, 3.x)</w:t>
            </w:r>
            <w:r w:rsidR="00864594">
              <w:t xml:space="preserve">, Angular.js, </w:t>
            </w:r>
            <w:proofErr w:type="spellStart"/>
            <w:r w:rsidR="00864594">
              <w:t>Nuxt</w:t>
            </w:r>
            <w:proofErr w:type="spellEnd"/>
            <w:r w:rsidR="00864594">
              <w:t xml:space="preserve">, </w:t>
            </w:r>
            <w:proofErr w:type="spellStart"/>
            <w:r w:rsidR="00864594" w:rsidRPr="009A7ED9">
              <w:t>Symfony</w:t>
            </w:r>
            <w:proofErr w:type="spellEnd"/>
            <w:r w:rsidR="00864594" w:rsidRPr="009A7ED9">
              <w:t xml:space="preserve">, </w:t>
            </w:r>
            <w:proofErr w:type="spellStart"/>
            <w:r w:rsidR="00864594" w:rsidRPr="009A7ED9">
              <w:t>Laravel</w:t>
            </w:r>
            <w:proofErr w:type="spellEnd"/>
          </w:p>
          <w:p w14:paraId="4A008386" w14:textId="77777777" w:rsidR="00DC12A6" w:rsidRPr="009A7ED9" w:rsidRDefault="00DC12A6" w:rsidP="00667F50">
            <w:pPr>
              <w:pStyle w:val="ListBullet"/>
              <w:contextualSpacing w:val="0"/>
            </w:pPr>
            <w:r w:rsidRPr="009A7ED9">
              <w:t>PostgreSQL, MySQL, Oracle, MongoDB</w:t>
            </w:r>
          </w:p>
        </w:tc>
        <w:tc>
          <w:tcPr>
            <w:tcW w:w="4675" w:type="dxa"/>
            <w:tcMar>
              <w:left w:w="360" w:type="dxa"/>
            </w:tcMar>
          </w:tcPr>
          <w:p w14:paraId="10C28260" w14:textId="73073ACF" w:rsidR="00DC12A6" w:rsidRPr="006E1507" w:rsidRDefault="00DC12A6" w:rsidP="00667F50">
            <w:pPr>
              <w:pStyle w:val="ListBullet"/>
              <w:contextualSpacing w:val="0"/>
            </w:pPr>
            <w:r>
              <w:t>Software design, Database design, OO de</w:t>
            </w:r>
            <w:r w:rsidR="00864594">
              <w:t>sign patterns, unit-testing</w:t>
            </w:r>
          </w:p>
          <w:p w14:paraId="3AD033E4" w14:textId="77777777" w:rsidR="00DC12A6" w:rsidRPr="006E1507" w:rsidRDefault="00DC12A6" w:rsidP="00667F50">
            <w:pPr>
              <w:pStyle w:val="ListBullet"/>
              <w:contextualSpacing w:val="0"/>
            </w:pPr>
            <w:r>
              <w:t>UML, BPMN</w:t>
            </w:r>
          </w:p>
        </w:tc>
      </w:tr>
    </w:tbl>
    <w:p w14:paraId="34DEC71D" w14:textId="3AC76779" w:rsidR="004E01EB" w:rsidRPr="00CF1A49" w:rsidRDefault="0003502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B07F4B5FB324624BD0584B54A2BC4E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9A7ED9" w:rsidRPr="00CF1A49" w14:paraId="2E731C42" w14:textId="77777777" w:rsidTr="00452414">
        <w:trPr>
          <w:trHeight w:val="2153"/>
        </w:trPr>
        <w:tc>
          <w:tcPr>
            <w:tcW w:w="9290" w:type="dxa"/>
          </w:tcPr>
          <w:p w14:paraId="41DDBF93" w14:textId="1E22B927" w:rsidR="009A7ED9" w:rsidRPr="0009294D" w:rsidRDefault="009A7ED9" w:rsidP="009A7ED9">
            <w:pPr>
              <w:pStyle w:val="Heading3"/>
              <w:contextualSpacing w:val="0"/>
              <w:outlineLvl w:val="2"/>
              <w:rPr>
                <w:lang w:val="pl-PL"/>
              </w:rPr>
            </w:pPr>
            <w:r>
              <w:t>Aug</w:t>
            </w:r>
            <w:r>
              <w:t xml:space="preserve"> </w:t>
            </w:r>
            <w:r>
              <w:t>2022</w:t>
            </w:r>
            <w:r>
              <w:t xml:space="preserve"> – </w:t>
            </w:r>
            <w:r>
              <w:t>Present</w:t>
            </w:r>
          </w:p>
          <w:p w14:paraId="0D854159" w14:textId="561F2DAE" w:rsidR="001B6BDB" w:rsidRDefault="001B6BDB" w:rsidP="001B6BDB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F76C1E">
              <w:rPr>
                <w:lang w:val="en-GB"/>
              </w:rPr>
              <w:t>Front-end</w:t>
            </w:r>
            <w:r>
              <w:t xml:space="preserve"> DEVELOPER</w:t>
            </w:r>
            <w:r w:rsidRPr="00CF1A49">
              <w:t xml:space="preserve">, </w:t>
            </w:r>
            <w:r>
              <w:rPr>
                <w:rStyle w:val="SubtleReference"/>
              </w:rPr>
              <w:t>Cloud Kitchens (uS.)</w:t>
            </w:r>
          </w:p>
          <w:p w14:paraId="51768AD9" w14:textId="7E5AE3EE" w:rsidR="009A7ED9" w:rsidRDefault="001B6BDB" w:rsidP="001B6BDB">
            <w:r>
              <w:t>Was working on Otter Restaurant M</w:t>
            </w:r>
            <w:r w:rsidR="009A7ED9" w:rsidRPr="009A7ED9">
              <w:t>anagement</w:t>
            </w:r>
            <w:r>
              <w:t xml:space="preserve"> software</w:t>
            </w:r>
            <w:r w:rsidR="00452414">
              <w:t>, exact modules I</w:t>
            </w:r>
            <w:r w:rsidR="009A7ED9" w:rsidRPr="009A7ED9">
              <w:t xml:space="preserve">’ve worked on are under </w:t>
            </w:r>
            <w:r>
              <w:t>NDA</w:t>
            </w:r>
            <w:r w:rsidR="009A7ED9" w:rsidRPr="009A7ED9">
              <w:t xml:space="preserve">, but it was a set of analytical dashboards for various areas of restaurant </w:t>
            </w:r>
            <w:r>
              <w:t>operations. A</w:t>
            </w:r>
            <w:r w:rsidR="009A7ED9" w:rsidRPr="009A7ED9">
              <w:t>lso contributed to chart libraries used in company</w:t>
            </w:r>
            <w:r>
              <w:t>.</w:t>
            </w:r>
          </w:p>
          <w:p w14:paraId="4D13A465" w14:textId="77777777" w:rsidR="001B6BDB" w:rsidRDefault="001B6BDB" w:rsidP="001B6BDB"/>
          <w:p w14:paraId="3F1F4A53" w14:textId="41827FD2" w:rsidR="001B6BDB" w:rsidRPr="009A7ED9" w:rsidRDefault="001B6BDB" w:rsidP="001B6BDB">
            <w:r w:rsidRPr="00452414">
              <w:t>Tech used</w:t>
            </w:r>
            <w:r>
              <w:t xml:space="preserve">: </w:t>
            </w:r>
            <w:r w:rsidRPr="00452414">
              <w:rPr>
                <w:b/>
              </w:rPr>
              <w:t>React, Typescript</w:t>
            </w:r>
            <w:r>
              <w:t xml:space="preserve">, styled components, </w:t>
            </w:r>
            <w:proofErr w:type="spellStart"/>
            <w:r>
              <w:t>rechart</w:t>
            </w:r>
            <w:proofErr w:type="spellEnd"/>
            <w:r>
              <w:t xml:space="preserve">, </w:t>
            </w:r>
            <w:proofErr w:type="spellStart"/>
            <w:r>
              <w:t>apollo</w:t>
            </w:r>
            <w:proofErr w:type="spellEnd"/>
          </w:p>
        </w:tc>
      </w:tr>
      <w:tr w:rsidR="009A7ED9" w:rsidRPr="00CF1A49" w14:paraId="0B318F6A" w14:textId="77777777" w:rsidTr="001B6BDB">
        <w:trPr>
          <w:trHeight w:val="1929"/>
        </w:trPr>
        <w:tc>
          <w:tcPr>
            <w:tcW w:w="9290" w:type="dxa"/>
          </w:tcPr>
          <w:p w14:paraId="337CC7E0" w14:textId="3F790E61" w:rsidR="009A7ED9" w:rsidRPr="0009294D" w:rsidRDefault="009A7ED9" w:rsidP="009A7ED9">
            <w:pPr>
              <w:pStyle w:val="Heading3"/>
              <w:contextualSpacing w:val="0"/>
              <w:outlineLvl w:val="2"/>
              <w:rPr>
                <w:lang w:val="pl-PL"/>
              </w:rPr>
            </w:pPr>
            <w:r>
              <w:t>JUL 2021</w:t>
            </w:r>
            <w:r>
              <w:t xml:space="preserve"> – </w:t>
            </w:r>
            <w:r>
              <w:t>Aug 2022</w:t>
            </w:r>
          </w:p>
          <w:p w14:paraId="5DBCC4A0" w14:textId="66017ADD" w:rsidR="009A7ED9" w:rsidRDefault="009A7ED9" w:rsidP="009A7ED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Senior </w:t>
            </w:r>
            <w:r w:rsidRPr="00F76C1E">
              <w:rPr>
                <w:lang w:val="en-GB"/>
              </w:rPr>
              <w:t>Front-end</w:t>
            </w:r>
            <w:r>
              <w:t xml:space="preserve"> DEVELOPER</w:t>
            </w:r>
            <w:r>
              <w:t xml:space="preserve"> (VUE)</w:t>
            </w:r>
            <w:r w:rsidRPr="00CF1A49">
              <w:t xml:space="preserve">, </w:t>
            </w:r>
            <w:r>
              <w:rPr>
                <w:rStyle w:val="SubtleReference"/>
              </w:rPr>
              <w:t>Glovo</w:t>
            </w:r>
          </w:p>
          <w:p w14:paraId="2205E26B" w14:textId="324560FA" w:rsidR="009A7ED9" w:rsidRPr="009A7ED9" w:rsidRDefault="009A7ED9" w:rsidP="009A7ED9">
            <w:r w:rsidRPr="009A7ED9">
              <w:t xml:space="preserve">developed back office for issuing </w:t>
            </w:r>
            <w:proofErr w:type="spellStart"/>
            <w:r w:rsidRPr="009A7ED9">
              <w:t>joing</w:t>
            </w:r>
            <w:proofErr w:type="spellEnd"/>
            <w:r w:rsidRPr="009A7ED9">
              <w:t xml:space="preserve"> </w:t>
            </w:r>
            <w:proofErr w:type="spellStart"/>
            <w:r w:rsidRPr="009A7ED9">
              <w:t>campaings</w:t>
            </w:r>
            <w:proofErr w:type="spellEnd"/>
            <w:r w:rsidRPr="009A7ED9">
              <w:t xml:space="preserve"> for </w:t>
            </w:r>
            <w:proofErr w:type="spellStart"/>
            <w:r w:rsidRPr="009A7ED9">
              <w:t>glovo</w:t>
            </w:r>
            <w:proofErr w:type="spellEnd"/>
            <w:r w:rsidRPr="009A7ED9">
              <w:t xml:space="preserve"> prime subscriptions and subscription management from within client app in </w:t>
            </w:r>
            <w:proofErr w:type="spellStart"/>
            <w:r w:rsidRPr="009A7ED9">
              <w:t>glovo</w:t>
            </w:r>
            <w:proofErr w:type="spellEnd"/>
            <w:r w:rsidR="001B6BDB">
              <w:br/>
            </w:r>
          </w:p>
          <w:p w14:paraId="28F647E9" w14:textId="12293442" w:rsidR="009A7ED9" w:rsidRPr="009A7ED9" w:rsidRDefault="001B6BDB" w:rsidP="001B6BDB">
            <w:r w:rsidRPr="00452414">
              <w:t>Tech used</w:t>
            </w:r>
            <w:r>
              <w:t xml:space="preserve">: </w:t>
            </w:r>
            <w:proofErr w:type="spellStart"/>
            <w:r w:rsidRPr="00452414">
              <w:rPr>
                <w:b/>
              </w:rPr>
              <w:t>Vue</w:t>
            </w:r>
            <w:proofErr w:type="spellEnd"/>
            <w:r w:rsidRPr="00452414">
              <w:rPr>
                <w:b/>
              </w:rPr>
              <w:t xml:space="preserve">, Typescript, </w:t>
            </w:r>
            <w:proofErr w:type="spellStart"/>
            <w:r w:rsidRPr="00452414">
              <w:rPr>
                <w:b/>
              </w:rPr>
              <w:t>Nuxt</w:t>
            </w:r>
            <w:proofErr w:type="spellEnd"/>
            <w:r>
              <w:t>, karma, cypress</w:t>
            </w:r>
            <w:bookmarkStart w:id="0" w:name="_GoBack"/>
            <w:bookmarkEnd w:id="0"/>
          </w:p>
        </w:tc>
      </w:tr>
      <w:tr w:rsidR="001D0BF1" w:rsidRPr="00CF1A49" w14:paraId="2A1030EE" w14:textId="77777777" w:rsidTr="00C94AD5">
        <w:trPr>
          <w:trHeight w:val="2335"/>
        </w:trPr>
        <w:tc>
          <w:tcPr>
            <w:tcW w:w="9290" w:type="dxa"/>
          </w:tcPr>
          <w:p w14:paraId="61898431" w14:textId="273BFD81" w:rsidR="001D0BF1" w:rsidRPr="0009294D" w:rsidRDefault="007B321A" w:rsidP="001D0BF1">
            <w:pPr>
              <w:pStyle w:val="Heading3"/>
              <w:contextualSpacing w:val="0"/>
              <w:outlineLvl w:val="2"/>
              <w:rPr>
                <w:lang w:val="pl-PL"/>
              </w:rPr>
            </w:pPr>
            <w:r>
              <w:t xml:space="preserve">Feb 2014 </w:t>
            </w:r>
            <w:r w:rsidR="00EA071A">
              <w:t>–</w:t>
            </w:r>
            <w:r>
              <w:t xml:space="preserve"> </w:t>
            </w:r>
            <w:r w:rsidR="00EA071A">
              <w:t>MAR 2021</w:t>
            </w:r>
          </w:p>
          <w:p w14:paraId="73A131C6" w14:textId="512C9167" w:rsidR="001D0BF1" w:rsidRDefault="007B321A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Senior </w:t>
            </w:r>
            <w:r w:rsidR="00350929" w:rsidRPr="00F76C1E">
              <w:rPr>
                <w:lang w:val="en-GB"/>
              </w:rPr>
              <w:t>Front-end</w:t>
            </w:r>
            <w:r>
              <w:t xml:space="preserve">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Upwork Corp. (US) INC. 5000 LISt</w:t>
            </w:r>
          </w:p>
          <w:p w14:paraId="78958B11" w14:textId="777CCF42" w:rsidR="00F76C1E" w:rsidRDefault="001B6BDB" w:rsidP="001B6BDB">
            <w:r>
              <w:rPr>
                <w:highlight w:val="yellow"/>
              </w:rPr>
              <w:t>!!!!!!!!!!!!!!</w:t>
            </w:r>
            <w:r>
              <w:rPr>
                <w:highlight w:val="yellow"/>
              </w:rPr>
              <w:br/>
            </w:r>
            <w:r w:rsidRPr="001B6BDB">
              <w:rPr>
                <w:b/>
                <w:highlight w:val="yellow"/>
              </w:rPr>
              <w:t>NOT A FREELANCE</w:t>
            </w:r>
            <w:r>
              <w:rPr>
                <w:highlight w:val="yellow"/>
              </w:rPr>
              <w:t>, I was working on developing upwork.com, not freelancing there</w:t>
            </w:r>
          </w:p>
          <w:p w14:paraId="684ED0FC" w14:textId="32B45519" w:rsidR="001B6BDB" w:rsidRPr="001B6BDB" w:rsidRDefault="001B6BDB" w:rsidP="001B6BDB">
            <w:r w:rsidRPr="004A7419">
              <w:rPr>
                <w:highlight w:val="yellow"/>
              </w:rPr>
              <w:t>!!!!!!!!!!!!!!</w:t>
            </w:r>
          </w:p>
          <w:p w14:paraId="670E90CB" w14:textId="36E85206" w:rsidR="001E3120" w:rsidRDefault="00FB57E5" w:rsidP="001D0BF1">
            <w:pPr>
              <w:contextualSpacing w:val="0"/>
            </w:pPr>
            <w:r>
              <w:t xml:space="preserve">Developing new functionality for client area of upwork.com – job posting, openings management, sign up and onboarding. </w:t>
            </w:r>
          </w:p>
          <w:p w14:paraId="779F58E4" w14:textId="3F87674E" w:rsidR="00FB57E5" w:rsidRDefault="00FB57E5" w:rsidP="001D0BF1">
            <w:pPr>
              <w:contextualSpacing w:val="0"/>
            </w:pPr>
            <w:r>
              <w:t xml:space="preserve">During this time, participated in </w:t>
            </w:r>
            <w:r w:rsidRPr="00FB57E5">
              <w:t>pre-IPO re</w:t>
            </w:r>
            <w:r>
              <w:t xml:space="preserve">branding (from </w:t>
            </w:r>
            <w:proofErr w:type="spellStart"/>
            <w:r>
              <w:t>odesk</w:t>
            </w:r>
            <w:proofErr w:type="spellEnd"/>
            <w:r>
              <w:t xml:space="preserve"> to </w:t>
            </w:r>
            <w:proofErr w:type="spellStart"/>
            <w:r>
              <w:t>upwork</w:t>
            </w:r>
            <w:proofErr w:type="spellEnd"/>
            <w:r>
              <w:t>) and migration from old stack (</w:t>
            </w:r>
            <w:proofErr w:type="spellStart"/>
            <w:r w:rsidRPr="00C94AD5">
              <w:rPr>
                <w:b/>
              </w:rPr>
              <w:t>Z</w:t>
            </w:r>
            <w:r w:rsidR="00C94AD5" w:rsidRPr="00C94AD5">
              <w:rPr>
                <w:b/>
              </w:rPr>
              <w:t>end</w:t>
            </w:r>
            <w:r w:rsidRPr="00C94AD5">
              <w:rPr>
                <w:b/>
              </w:rPr>
              <w:t>F</w:t>
            </w:r>
            <w:r w:rsidR="00C94AD5" w:rsidRPr="00C94AD5">
              <w:rPr>
                <w:b/>
              </w:rPr>
              <w:t>ramework</w:t>
            </w:r>
            <w:proofErr w:type="spellEnd"/>
            <w:r>
              <w:t>/</w:t>
            </w:r>
            <w:proofErr w:type="spellStart"/>
            <w:r w:rsidRPr="00C94AD5">
              <w:rPr>
                <w:b/>
              </w:rPr>
              <w:t>jquery</w:t>
            </w:r>
            <w:proofErr w:type="spellEnd"/>
            <w:r w:rsidR="00C94AD5">
              <w:t>) to new one (</w:t>
            </w:r>
            <w:proofErr w:type="spellStart"/>
            <w:r w:rsidR="00C94AD5" w:rsidRPr="00C94AD5">
              <w:rPr>
                <w:b/>
              </w:rPr>
              <w:t>symf</w:t>
            </w:r>
            <w:r w:rsidRPr="00C94AD5">
              <w:rPr>
                <w:b/>
              </w:rPr>
              <w:t>ony</w:t>
            </w:r>
            <w:proofErr w:type="spellEnd"/>
            <w:r>
              <w:t xml:space="preserve"> micro-apps/</w:t>
            </w:r>
            <w:r w:rsidRPr="00C94AD5">
              <w:rPr>
                <w:b/>
              </w:rPr>
              <w:t>angular.js</w:t>
            </w:r>
            <w:r>
              <w:t xml:space="preserve">/ </w:t>
            </w:r>
            <w:proofErr w:type="spellStart"/>
            <w:r w:rsidR="00C94AD5" w:rsidRPr="00C94AD5">
              <w:rPr>
                <w:b/>
              </w:rPr>
              <w:t>Nuxt</w:t>
            </w:r>
            <w:proofErr w:type="spellEnd"/>
            <w:r w:rsidR="00C94AD5" w:rsidRPr="00C94AD5">
              <w:rPr>
                <w:b/>
              </w:rPr>
              <w:t>/</w:t>
            </w:r>
            <w:proofErr w:type="spellStart"/>
            <w:r w:rsidR="00C94AD5" w:rsidRPr="00C94AD5">
              <w:rPr>
                <w:b/>
              </w:rPr>
              <w:t>Vue</w:t>
            </w:r>
            <w:proofErr w:type="spellEnd"/>
            <w:r>
              <w:t xml:space="preserve"> SPA apps)</w:t>
            </w:r>
          </w:p>
          <w:p w14:paraId="09FF814E" w14:textId="5342E24B" w:rsidR="00FB57E5" w:rsidRPr="00FB57E5" w:rsidRDefault="00FB57E5" w:rsidP="001D0BF1">
            <w:pPr>
              <w:contextualSpacing w:val="0"/>
            </w:pPr>
            <w:r>
              <w:t xml:space="preserve">In 2018 developed a feature, that was mentioned among 2 best </w:t>
            </w:r>
            <w:r w:rsidRPr="00FB57E5">
              <w:t>un</w:t>
            </w:r>
            <w:r>
              <w:t>planned features of the year</w:t>
            </w:r>
          </w:p>
        </w:tc>
      </w:tr>
      <w:tr w:rsidR="00F61DF9" w:rsidRPr="00CF1A49" w14:paraId="067A8E49" w14:textId="77777777" w:rsidTr="00C94AD5">
        <w:trPr>
          <w:trHeight w:val="1266"/>
        </w:trPr>
        <w:tc>
          <w:tcPr>
            <w:tcW w:w="9290" w:type="dxa"/>
            <w:tcMar>
              <w:top w:w="216" w:type="dxa"/>
            </w:tcMar>
          </w:tcPr>
          <w:p w14:paraId="4A31D8A7" w14:textId="5A7663A0" w:rsidR="00F61DF9" w:rsidRPr="00CF1A49" w:rsidRDefault="007B321A" w:rsidP="00F61DF9">
            <w:pPr>
              <w:pStyle w:val="Heading3"/>
              <w:contextualSpacing w:val="0"/>
              <w:outlineLvl w:val="2"/>
            </w:pPr>
            <w:r>
              <w:t>Aug 2013</w:t>
            </w:r>
            <w:r w:rsidR="00F61DF9" w:rsidRPr="00CF1A49">
              <w:t xml:space="preserve"> – </w:t>
            </w:r>
            <w:r>
              <w:t>Feb 2014</w:t>
            </w:r>
          </w:p>
          <w:p w14:paraId="75514F5D" w14:textId="7FB8428E" w:rsidR="00F61DF9" w:rsidRPr="00CF1A49" w:rsidRDefault="007B321A" w:rsidP="00F61DF9">
            <w:pPr>
              <w:pStyle w:val="Heading2"/>
              <w:contextualSpacing w:val="0"/>
              <w:outlineLvl w:val="1"/>
            </w:pPr>
            <w:r>
              <w:t>Senior BAckend developer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Peaksoft LLC (Belarus)</w:t>
            </w:r>
          </w:p>
          <w:p w14:paraId="3540C885" w14:textId="51F2A499" w:rsidR="00F61DF9" w:rsidRPr="00B470BB" w:rsidRDefault="00FB57E5" w:rsidP="00F61DF9">
            <w:pPr>
              <w:rPr>
                <w:lang w:val="en-GB"/>
              </w:rPr>
            </w:pPr>
            <w:r w:rsidRPr="00FB57E5">
              <w:t>Developing new features for s</w:t>
            </w:r>
            <w:r>
              <w:t>tudymode.com</w:t>
            </w:r>
            <w:r w:rsidR="00B470BB">
              <w:t>, cram.com, and others</w:t>
            </w:r>
          </w:p>
          <w:p w14:paraId="4B5E94AD" w14:textId="4EB78EE5" w:rsidR="00C94AD5" w:rsidRPr="00FB57E5" w:rsidRDefault="00C94AD5" w:rsidP="00F61DF9">
            <w:r>
              <w:t xml:space="preserve">Technologies used: </w:t>
            </w:r>
            <w:proofErr w:type="spellStart"/>
            <w:r w:rsidRPr="00C94AD5">
              <w:rPr>
                <w:b/>
              </w:rPr>
              <w:t>ZendFramework</w:t>
            </w:r>
            <w:proofErr w:type="spellEnd"/>
            <w:r w:rsidRPr="00C94AD5">
              <w:rPr>
                <w:b/>
              </w:rPr>
              <w:t xml:space="preserve">, </w:t>
            </w:r>
            <w:proofErr w:type="spellStart"/>
            <w:r w:rsidRPr="00C94AD5">
              <w:rPr>
                <w:b/>
              </w:rPr>
              <w:t>gearman</w:t>
            </w:r>
            <w:proofErr w:type="spellEnd"/>
            <w:r w:rsidRPr="00C94AD5">
              <w:rPr>
                <w:b/>
              </w:rPr>
              <w:t xml:space="preserve">, </w:t>
            </w:r>
            <w:proofErr w:type="spellStart"/>
            <w:r w:rsidRPr="00C94AD5">
              <w:rPr>
                <w:b/>
              </w:rPr>
              <w:t>reddis</w:t>
            </w:r>
            <w:proofErr w:type="spellEnd"/>
            <w:r w:rsidRPr="00C94AD5">
              <w:rPr>
                <w:b/>
              </w:rPr>
              <w:t xml:space="preserve">, </w:t>
            </w:r>
            <w:proofErr w:type="spellStart"/>
            <w:r w:rsidRPr="00C94AD5">
              <w:rPr>
                <w:b/>
              </w:rPr>
              <w:t>mongoDB</w:t>
            </w:r>
            <w:proofErr w:type="spellEnd"/>
          </w:p>
        </w:tc>
      </w:tr>
      <w:tr w:rsidR="007B321A" w:rsidRPr="00CF1A49" w14:paraId="28FAC7EF" w14:textId="77777777" w:rsidTr="007B321A">
        <w:tc>
          <w:tcPr>
            <w:tcW w:w="9290" w:type="dxa"/>
            <w:tcMar>
              <w:top w:w="216" w:type="dxa"/>
            </w:tcMar>
          </w:tcPr>
          <w:p w14:paraId="423A1405" w14:textId="3B301C39" w:rsidR="007B321A" w:rsidRPr="00CF1A49" w:rsidRDefault="009B050A" w:rsidP="007B321A">
            <w:pPr>
              <w:pStyle w:val="Heading3"/>
              <w:contextualSpacing w:val="0"/>
              <w:outlineLvl w:val="2"/>
            </w:pPr>
            <w:r>
              <w:lastRenderedPageBreak/>
              <w:t>Sep 2012</w:t>
            </w:r>
            <w:r w:rsidR="007B321A" w:rsidRPr="00CF1A49">
              <w:t xml:space="preserve"> – </w:t>
            </w:r>
            <w:r>
              <w:t>Aug 2013</w:t>
            </w:r>
          </w:p>
          <w:p w14:paraId="491EE479" w14:textId="7730E0B3" w:rsidR="007B321A" w:rsidRPr="00CF1A49" w:rsidRDefault="009B050A" w:rsidP="007B321A">
            <w:pPr>
              <w:pStyle w:val="Heading2"/>
              <w:contextualSpacing w:val="0"/>
              <w:outlineLvl w:val="1"/>
            </w:pPr>
            <w:r>
              <w:t>Backend Developer</w:t>
            </w:r>
            <w:r w:rsidR="007B321A" w:rsidRPr="00CF1A49">
              <w:t xml:space="preserve">, </w:t>
            </w:r>
            <w:r>
              <w:rPr>
                <w:rStyle w:val="SubtleReference"/>
              </w:rPr>
              <w:t>Freelance</w:t>
            </w:r>
          </w:p>
          <w:p w14:paraId="42C24F43" w14:textId="77777777" w:rsidR="007B321A" w:rsidRDefault="009B050A" w:rsidP="009B050A">
            <w:r>
              <w:t>During this time, I was trying to launch couple of projects of my own – management system for recording studios, and a board targeted to sale musical instruments. Apart from this I was taking in some freelance backend jobs for smaller websites</w:t>
            </w:r>
          </w:p>
          <w:p w14:paraId="7657FFBC" w14:textId="38D01370" w:rsidR="003C77AC" w:rsidRPr="003C77AC" w:rsidRDefault="003C77AC" w:rsidP="009B050A">
            <w:pPr>
              <w:rPr>
                <w:lang w:val="en-GB"/>
              </w:rPr>
            </w:pPr>
            <w:r w:rsidRPr="003C77AC">
              <w:rPr>
                <w:lang w:val="en-GB"/>
              </w:rPr>
              <w:t xml:space="preserve">Technologies used: </w:t>
            </w:r>
            <w:proofErr w:type="spellStart"/>
            <w:r w:rsidRPr="003C77AC">
              <w:rPr>
                <w:b/>
                <w:lang w:val="en-GB"/>
              </w:rPr>
              <w:t>Kohana</w:t>
            </w:r>
            <w:proofErr w:type="spellEnd"/>
            <w:r w:rsidRPr="003C77AC">
              <w:rPr>
                <w:b/>
                <w:lang w:val="en-GB"/>
              </w:rPr>
              <w:t>, Django, Ruby on Rails</w:t>
            </w:r>
          </w:p>
        </w:tc>
      </w:tr>
      <w:tr w:rsidR="007B321A" w:rsidRPr="00CF1A49" w14:paraId="51D8A7CA" w14:textId="77777777" w:rsidTr="000C5FAE">
        <w:trPr>
          <w:trHeight w:val="1909"/>
        </w:trPr>
        <w:tc>
          <w:tcPr>
            <w:tcW w:w="9290" w:type="dxa"/>
            <w:tcMar>
              <w:top w:w="216" w:type="dxa"/>
            </w:tcMar>
          </w:tcPr>
          <w:p w14:paraId="06BB86FC" w14:textId="7F3FA764" w:rsidR="007B321A" w:rsidRPr="00CF1A49" w:rsidRDefault="009B050A" w:rsidP="007B321A">
            <w:pPr>
              <w:pStyle w:val="Heading3"/>
              <w:contextualSpacing w:val="0"/>
              <w:outlineLvl w:val="2"/>
            </w:pPr>
            <w:r>
              <w:t>Sep 2011</w:t>
            </w:r>
            <w:r w:rsidR="007B321A" w:rsidRPr="00CF1A49">
              <w:t xml:space="preserve"> – </w:t>
            </w:r>
            <w:r>
              <w:t>Sep 2012</w:t>
            </w:r>
          </w:p>
          <w:p w14:paraId="63362A44" w14:textId="54EB540E" w:rsidR="007B321A" w:rsidRPr="00CF1A49" w:rsidRDefault="009B050A" w:rsidP="007B321A">
            <w:pPr>
              <w:pStyle w:val="Heading2"/>
              <w:contextualSpacing w:val="0"/>
              <w:outlineLvl w:val="1"/>
            </w:pPr>
            <w:r>
              <w:t>Backend developer</w:t>
            </w:r>
            <w:r w:rsidR="007B321A" w:rsidRPr="00CF1A49">
              <w:t xml:space="preserve">, </w:t>
            </w:r>
            <w:r>
              <w:rPr>
                <w:rStyle w:val="SubtleReference"/>
              </w:rPr>
              <w:t>Newsite LLC (Belarus)</w:t>
            </w:r>
          </w:p>
          <w:p w14:paraId="218681D0" w14:textId="1DB819ED" w:rsidR="007B321A" w:rsidRDefault="009B050A" w:rsidP="009B050A">
            <w:r>
              <w:t xml:space="preserve">Apart from doing general web backend development for various corporate clients of the company, I built a module to redistribution of orders to collectors and drivers based on their workload for sas.am (Armenia), </w:t>
            </w:r>
            <w:r w:rsidR="000C5FAE">
              <w:t>and</w:t>
            </w:r>
            <w:r>
              <w:t xml:space="preserve"> standalone decryption app as well as web encryption module to encrypt clients credit requests for </w:t>
            </w:r>
            <w:proofErr w:type="spellStart"/>
            <w:r>
              <w:t>homecredit</w:t>
            </w:r>
            <w:proofErr w:type="spellEnd"/>
            <w:r>
              <w:t xml:space="preserve"> bank Belarus (now closed)</w:t>
            </w:r>
          </w:p>
          <w:p w14:paraId="3E0B4812" w14:textId="402EBF09" w:rsidR="003C77AC" w:rsidRDefault="003C77AC" w:rsidP="009B050A">
            <w:r>
              <w:t xml:space="preserve">Technologies used: </w:t>
            </w:r>
            <w:proofErr w:type="spellStart"/>
            <w:r w:rsidRPr="003C77AC">
              <w:rPr>
                <w:b/>
              </w:rPr>
              <w:t>Bitrix</w:t>
            </w:r>
            <w:proofErr w:type="spellEnd"/>
            <w:r w:rsidRPr="003C77AC">
              <w:rPr>
                <w:b/>
              </w:rPr>
              <w:t xml:space="preserve">, </w:t>
            </w:r>
            <w:proofErr w:type="spellStart"/>
            <w:r w:rsidRPr="003C77AC">
              <w:rPr>
                <w:b/>
              </w:rPr>
              <w:t>jqMobile</w:t>
            </w:r>
            <w:proofErr w:type="spellEnd"/>
            <w:r w:rsidRPr="003C77AC">
              <w:rPr>
                <w:b/>
              </w:rPr>
              <w:t xml:space="preserve">, </w:t>
            </w:r>
            <w:proofErr w:type="spellStart"/>
            <w:r w:rsidRPr="003C77AC">
              <w:rPr>
                <w:b/>
              </w:rPr>
              <w:t>DevelStudio</w:t>
            </w:r>
            <w:proofErr w:type="spellEnd"/>
          </w:p>
        </w:tc>
      </w:tr>
    </w:tbl>
    <w:p w14:paraId="2DB51DE6" w14:textId="5C639821" w:rsidR="00DC12A6" w:rsidRDefault="00DC12A6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sdt>
      <w:sdtPr>
        <w:alias w:val="Education:"/>
        <w:tag w:val="Education:"/>
        <w:id w:val="-1908763273"/>
        <w:placeholder>
          <w:docPart w:val="4C1EDB5D0B204CF88FBD6B0D23684CF6"/>
        </w:placeholder>
        <w:temporary/>
        <w:showingPlcHdr/>
        <w15:appearance w15:val="hidden"/>
      </w:sdtPr>
      <w:sdtEndPr/>
      <w:sdtContent>
        <w:p w14:paraId="26B14D67" w14:textId="33ED3272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742573" w14:textId="77777777" w:rsidTr="000C5FAE">
        <w:trPr>
          <w:trHeight w:val="1637"/>
        </w:trPr>
        <w:tc>
          <w:tcPr>
            <w:tcW w:w="9290" w:type="dxa"/>
          </w:tcPr>
          <w:p w14:paraId="7AF33BCF" w14:textId="29E11904" w:rsidR="001D0BF1" w:rsidRPr="00CF1A49" w:rsidRDefault="000C5FAE" w:rsidP="001D0BF1">
            <w:pPr>
              <w:pStyle w:val="Heading3"/>
              <w:contextualSpacing w:val="0"/>
              <w:outlineLvl w:val="2"/>
            </w:pPr>
            <w:r>
              <w:t>Graduated (</w:t>
            </w:r>
            <w:r w:rsidR="00565522">
              <w:t>July</w:t>
            </w:r>
            <w:r w:rsidR="001D0BF1" w:rsidRPr="00CF1A49">
              <w:t xml:space="preserve"> </w:t>
            </w:r>
            <w:r w:rsidR="00565522">
              <w:t>2020</w:t>
            </w:r>
            <w:r>
              <w:t>)</w:t>
            </w:r>
          </w:p>
          <w:p w14:paraId="604A7AC5" w14:textId="0E0FE974" w:rsidR="001D0BF1" w:rsidRPr="00CF1A49" w:rsidRDefault="00565522" w:rsidP="00565522">
            <w:pPr>
              <w:pStyle w:val="Heading2"/>
              <w:outlineLvl w:val="1"/>
            </w:pPr>
            <w:r>
              <w:t>B.Eng.</w:t>
            </w:r>
            <w:r w:rsidR="001D0BF1" w:rsidRPr="00CF1A49">
              <w:t xml:space="preserve">, </w:t>
            </w:r>
            <w:r>
              <w:t>Polish-Japanese Academy of Information Technology</w:t>
            </w:r>
          </w:p>
          <w:p w14:paraId="0789E1D5" w14:textId="7A3CA661" w:rsidR="007538DC" w:rsidRDefault="00565522" w:rsidP="007538DC">
            <w:pPr>
              <w:contextualSpacing w:val="0"/>
            </w:pPr>
            <w:r>
              <w:t xml:space="preserve">Faculty of Information (systems) management, graduated with honors, GPA 4.0 (only 2 courses 0.5 below max). </w:t>
            </w:r>
          </w:p>
          <w:p w14:paraId="15691166" w14:textId="32532EBC" w:rsidR="000C5FAE" w:rsidRPr="00CF1A49" w:rsidRDefault="0019750C" w:rsidP="000C5FAE">
            <w:pPr>
              <w:pStyle w:val="Heading3"/>
              <w:contextualSpacing w:val="0"/>
              <w:outlineLvl w:val="2"/>
            </w:pPr>
            <w:r>
              <w:rPr>
                <w:b w:val="0"/>
                <w:caps w:val="0"/>
                <w:sz w:val="24"/>
              </w:rPr>
              <w:t>M</w:t>
            </w:r>
            <w:r w:rsidRPr="0019750C">
              <w:rPr>
                <w:b w:val="0"/>
                <w:caps w:val="0"/>
                <w:sz w:val="24"/>
              </w:rPr>
              <w:t xml:space="preserve">y thesis was about application of digital signal processing in browsers – emulation techniques for guitar tube amps and sound effects using </w:t>
            </w:r>
            <w:proofErr w:type="spellStart"/>
            <w:r w:rsidRPr="0019750C">
              <w:rPr>
                <w:caps w:val="0"/>
                <w:sz w:val="24"/>
              </w:rPr>
              <w:t>webaudio</w:t>
            </w:r>
            <w:proofErr w:type="spellEnd"/>
            <w:r w:rsidRPr="0019750C">
              <w:rPr>
                <w:caps w:val="0"/>
                <w:sz w:val="24"/>
              </w:rPr>
              <w:t xml:space="preserve"> </w:t>
            </w:r>
            <w:proofErr w:type="spellStart"/>
            <w:r w:rsidRPr="0019750C">
              <w:rPr>
                <w:caps w:val="0"/>
                <w:sz w:val="24"/>
              </w:rPr>
              <w:t>api</w:t>
            </w:r>
            <w:proofErr w:type="spellEnd"/>
            <w:r w:rsidRPr="0019750C">
              <w:rPr>
                <w:caps w:val="0"/>
                <w:sz w:val="24"/>
              </w:rPr>
              <w:t xml:space="preserve"> and vue.js</w:t>
            </w:r>
            <w:r w:rsidR="000C5FAE">
              <w:br/>
            </w:r>
            <w:r w:rsidR="000C5FAE">
              <w:br/>
              <w:t>Currently Studying (started April</w:t>
            </w:r>
            <w:r w:rsidR="000C5FAE" w:rsidRPr="00CF1A49">
              <w:t xml:space="preserve"> </w:t>
            </w:r>
            <w:r w:rsidR="000C5FAE">
              <w:t xml:space="preserve">2021) - </w:t>
            </w:r>
          </w:p>
          <w:p w14:paraId="7ACD246F" w14:textId="6860954B" w:rsidR="000C5FAE" w:rsidRPr="00CF1A49" w:rsidRDefault="000C5FAE" w:rsidP="000C5FAE">
            <w:pPr>
              <w:pStyle w:val="Heading2"/>
              <w:outlineLvl w:val="1"/>
            </w:pPr>
            <w:r>
              <w:t>Ms.Cs.</w:t>
            </w:r>
            <w:r w:rsidRPr="00CF1A49">
              <w:t xml:space="preserve">, </w:t>
            </w:r>
            <w:r>
              <w:t>Georgia Institute of Technology (US)</w:t>
            </w:r>
          </w:p>
          <w:p w14:paraId="2454BA19" w14:textId="18EAB790" w:rsidR="00565522" w:rsidRPr="00CF1A49" w:rsidRDefault="000C5FAE" w:rsidP="000C5FAE">
            <w:pPr>
              <w:contextualSpacing w:val="0"/>
            </w:pPr>
            <w:r>
              <w:t>Currently enrolled, pursuing “Computing systems” specialization</w:t>
            </w:r>
          </w:p>
        </w:tc>
      </w:tr>
    </w:tbl>
    <w:p w14:paraId="766F9620" w14:textId="63DA1BEF" w:rsidR="00B51D1B" w:rsidRPr="000C5FAE" w:rsidRDefault="00B51D1B" w:rsidP="006E1507"/>
    <w:sectPr w:rsidR="00B51D1B" w:rsidRPr="000C5FAE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6283C" w14:textId="77777777" w:rsidR="00035028" w:rsidRDefault="00035028" w:rsidP="0068194B">
      <w:r>
        <w:separator/>
      </w:r>
    </w:p>
    <w:p w14:paraId="05423DEC" w14:textId="77777777" w:rsidR="00035028" w:rsidRDefault="00035028"/>
    <w:p w14:paraId="594E3C15" w14:textId="77777777" w:rsidR="00035028" w:rsidRDefault="00035028"/>
  </w:endnote>
  <w:endnote w:type="continuationSeparator" w:id="0">
    <w:p w14:paraId="76647689" w14:textId="77777777" w:rsidR="00035028" w:rsidRDefault="00035028" w:rsidP="0068194B">
      <w:r>
        <w:continuationSeparator/>
      </w:r>
    </w:p>
    <w:p w14:paraId="072463BA" w14:textId="77777777" w:rsidR="00035028" w:rsidRDefault="00035028"/>
    <w:p w14:paraId="1A129716" w14:textId="77777777" w:rsidR="00035028" w:rsidRDefault="000350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8665B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74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609CF" w14:textId="77777777" w:rsidR="00035028" w:rsidRDefault="00035028" w:rsidP="0068194B">
      <w:r>
        <w:separator/>
      </w:r>
    </w:p>
    <w:p w14:paraId="0D5331AE" w14:textId="77777777" w:rsidR="00035028" w:rsidRDefault="00035028"/>
    <w:p w14:paraId="4BA58DC4" w14:textId="77777777" w:rsidR="00035028" w:rsidRDefault="00035028"/>
  </w:footnote>
  <w:footnote w:type="continuationSeparator" w:id="0">
    <w:p w14:paraId="1173C4B4" w14:textId="77777777" w:rsidR="00035028" w:rsidRDefault="00035028" w:rsidP="0068194B">
      <w:r>
        <w:continuationSeparator/>
      </w:r>
    </w:p>
    <w:p w14:paraId="214DDE05" w14:textId="77777777" w:rsidR="00035028" w:rsidRDefault="00035028"/>
    <w:p w14:paraId="434B3B3C" w14:textId="77777777" w:rsidR="00035028" w:rsidRDefault="0003502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96AE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B1144A" wp14:editId="766444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0385B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76D7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10">
    <w:nsid w:val="FFFFFF89"/>
    <w:multiLevelType w:val="singleLevel"/>
    <w:tmpl w:val="EF8E99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1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22"/>
    <w:rsid w:val="000001EF"/>
    <w:rsid w:val="00007322"/>
    <w:rsid w:val="00007728"/>
    <w:rsid w:val="00024584"/>
    <w:rsid w:val="00024730"/>
    <w:rsid w:val="00035028"/>
    <w:rsid w:val="00055E95"/>
    <w:rsid w:val="0007021F"/>
    <w:rsid w:val="0009294D"/>
    <w:rsid w:val="000B2BA5"/>
    <w:rsid w:val="000C5FA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50C"/>
    <w:rsid w:val="001B6BDB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25FF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0929"/>
    <w:rsid w:val="003544E1"/>
    <w:rsid w:val="00366398"/>
    <w:rsid w:val="003A0632"/>
    <w:rsid w:val="003A30E5"/>
    <w:rsid w:val="003A6ADF"/>
    <w:rsid w:val="003B5928"/>
    <w:rsid w:val="003C77AC"/>
    <w:rsid w:val="003D380F"/>
    <w:rsid w:val="003E160D"/>
    <w:rsid w:val="003F1D5F"/>
    <w:rsid w:val="00400623"/>
    <w:rsid w:val="00402347"/>
    <w:rsid w:val="00405128"/>
    <w:rsid w:val="00406CFF"/>
    <w:rsid w:val="00416B25"/>
    <w:rsid w:val="00420592"/>
    <w:rsid w:val="004319E0"/>
    <w:rsid w:val="00437E8C"/>
    <w:rsid w:val="00440225"/>
    <w:rsid w:val="00452414"/>
    <w:rsid w:val="004604AF"/>
    <w:rsid w:val="00463235"/>
    <w:rsid w:val="004726BC"/>
    <w:rsid w:val="00474105"/>
    <w:rsid w:val="00480E6E"/>
    <w:rsid w:val="00486277"/>
    <w:rsid w:val="0049216D"/>
    <w:rsid w:val="00494CF6"/>
    <w:rsid w:val="00495F8D"/>
    <w:rsid w:val="004A1FAE"/>
    <w:rsid w:val="004A32FF"/>
    <w:rsid w:val="004A3AC5"/>
    <w:rsid w:val="004A7419"/>
    <w:rsid w:val="004B06EB"/>
    <w:rsid w:val="004B6AD0"/>
    <w:rsid w:val="004C2D5D"/>
    <w:rsid w:val="004C33E1"/>
    <w:rsid w:val="004E01EB"/>
    <w:rsid w:val="004E2794"/>
    <w:rsid w:val="004F6794"/>
    <w:rsid w:val="00510392"/>
    <w:rsid w:val="00513E2A"/>
    <w:rsid w:val="00565522"/>
    <w:rsid w:val="00566A35"/>
    <w:rsid w:val="0056701E"/>
    <w:rsid w:val="005740D7"/>
    <w:rsid w:val="005A0F26"/>
    <w:rsid w:val="005A1B10"/>
    <w:rsid w:val="005A6850"/>
    <w:rsid w:val="005B1B1B"/>
    <w:rsid w:val="005B7288"/>
    <w:rsid w:val="005C5932"/>
    <w:rsid w:val="005D3CA7"/>
    <w:rsid w:val="005D4CC1"/>
    <w:rsid w:val="005F4B91"/>
    <w:rsid w:val="005F55D2"/>
    <w:rsid w:val="0062312F"/>
    <w:rsid w:val="00625F2C"/>
    <w:rsid w:val="00652D49"/>
    <w:rsid w:val="006618E9"/>
    <w:rsid w:val="00667F50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321A"/>
    <w:rsid w:val="007C0566"/>
    <w:rsid w:val="007C606B"/>
    <w:rsid w:val="007E6A61"/>
    <w:rsid w:val="00801140"/>
    <w:rsid w:val="00803404"/>
    <w:rsid w:val="00834955"/>
    <w:rsid w:val="00855B59"/>
    <w:rsid w:val="00860461"/>
    <w:rsid w:val="00864594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ED9"/>
    <w:rsid w:val="009B050A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70BB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4AD5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2A6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71A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C1E"/>
    <w:rsid w:val="00F81960"/>
    <w:rsid w:val="00F8769D"/>
    <w:rsid w:val="00F9350C"/>
    <w:rsid w:val="00F94EB5"/>
    <w:rsid w:val="00F9624D"/>
    <w:rsid w:val="00FB31C1"/>
    <w:rsid w:val="00FB57E5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81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rseniy.zuev@gmail.com" TargetMode="External"/><Relationship Id="rId8" Type="http://schemas.openxmlformats.org/officeDocument/2006/relationships/hyperlink" Target="https://github.com/ZuevArseniy/" TargetMode="External"/><Relationship Id="rId9" Type="http://schemas.openxmlformats.org/officeDocument/2006/relationships/hyperlink" Target="https://zuev.dev/" TargetMode="External"/><Relationship Id="rId10" Type="http://schemas.openxmlformats.org/officeDocument/2006/relationships/hyperlink" Target="https://www.linkedin.com/in/zuevar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C:/Users/user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07F4B5FB324624BD0584B54A2BC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0328B-9108-4C11-8404-A26089FEAA31}"/>
      </w:docPartPr>
      <w:docPartBody>
        <w:p w:rsidR="004503D1" w:rsidRDefault="004F2F26">
          <w:pPr>
            <w:pStyle w:val="AB07F4B5FB324624BD0584B54A2BC4E6"/>
          </w:pPr>
          <w:r w:rsidRPr="00CF1A49">
            <w:t>Experience</w:t>
          </w:r>
        </w:p>
      </w:docPartBody>
    </w:docPart>
    <w:docPart>
      <w:docPartPr>
        <w:name w:val="4C1EDB5D0B204CF88FBD6B0D23684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C22EC-DC1A-4D66-B96E-9D3B22511C0E}"/>
      </w:docPartPr>
      <w:docPartBody>
        <w:p w:rsidR="004503D1" w:rsidRDefault="004F2F26">
          <w:pPr>
            <w:pStyle w:val="4C1EDB5D0B204CF88FBD6B0D23684CF6"/>
          </w:pPr>
          <w:r w:rsidRPr="00CF1A49">
            <w:t>Education</w:t>
          </w:r>
        </w:p>
      </w:docPartBody>
    </w:docPart>
    <w:docPart>
      <w:docPartPr>
        <w:name w:val="5343224C11EE49439AD594C2023B2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EF322-B242-7741-B8EC-76CDE8D6B8EB}"/>
      </w:docPartPr>
      <w:docPartBody>
        <w:p w:rsidR="009C343B" w:rsidRDefault="004503D1" w:rsidP="004503D1">
          <w:pPr>
            <w:pStyle w:val="5343224C11EE49439AD594C2023B218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56"/>
    <w:rsid w:val="003A2D1D"/>
    <w:rsid w:val="004503D1"/>
    <w:rsid w:val="004F2F26"/>
    <w:rsid w:val="009C343B"/>
    <w:rsid w:val="00A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485343F9974785919490BDF6976096">
    <w:name w:val="93485343F9974785919490BDF697609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235F2E7FA0B481889182784AEA886AF">
    <w:name w:val="8235F2E7FA0B481889182784AEA886AF"/>
  </w:style>
  <w:style w:type="paragraph" w:customStyle="1" w:styleId="547AB682D5C7477782136295822542FF">
    <w:name w:val="547AB682D5C7477782136295822542FF"/>
  </w:style>
  <w:style w:type="paragraph" w:customStyle="1" w:styleId="2BE05CDFE1E748CDADC48F7842E52231">
    <w:name w:val="2BE05CDFE1E748CDADC48F7842E52231"/>
  </w:style>
  <w:style w:type="paragraph" w:customStyle="1" w:styleId="ADB2FF318227449CA180A0D14B21A9C1">
    <w:name w:val="ADB2FF318227449CA180A0D14B21A9C1"/>
  </w:style>
  <w:style w:type="paragraph" w:customStyle="1" w:styleId="2195052F9DB44405949BF5635F42F5A5">
    <w:name w:val="2195052F9DB44405949BF5635F42F5A5"/>
  </w:style>
  <w:style w:type="paragraph" w:customStyle="1" w:styleId="9518BDD7DCEB458F97C4149C92C54F26">
    <w:name w:val="9518BDD7DCEB458F97C4149C92C54F26"/>
  </w:style>
  <w:style w:type="paragraph" w:customStyle="1" w:styleId="6383E0CC960241F8A8FC9EFF93765B54">
    <w:name w:val="6383E0CC960241F8A8FC9EFF93765B54"/>
  </w:style>
  <w:style w:type="paragraph" w:customStyle="1" w:styleId="55ED0807D84B4D53BBE0AA7B1CE9B367">
    <w:name w:val="55ED0807D84B4D53BBE0AA7B1CE9B367"/>
  </w:style>
  <w:style w:type="paragraph" w:customStyle="1" w:styleId="4C741F7F7EBA40CD94BFF72631112036">
    <w:name w:val="4C741F7F7EBA40CD94BFF72631112036"/>
  </w:style>
  <w:style w:type="paragraph" w:customStyle="1" w:styleId="DB9FECA1878C4382A54BF9ED257A4C41">
    <w:name w:val="DB9FECA1878C4382A54BF9ED257A4C41"/>
  </w:style>
  <w:style w:type="paragraph" w:customStyle="1" w:styleId="AB07F4B5FB324624BD0584B54A2BC4E6">
    <w:name w:val="AB07F4B5FB324624BD0584B54A2BC4E6"/>
  </w:style>
  <w:style w:type="paragraph" w:customStyle="1" w:styleId="1D1867A2C2554EF68A75E5B56E7F07CA">
    <w:name w:val="1D1867A2C2554EF68A75E5B56E7F07CA"/>
  </w:style>
  <w:style w:type="paragraph" w:customStyle="1" w:styleId="243E9AFF9EC84016A72AEDF8F2BDB244">
    <w:name w:val="243E9AFF9EC84016A72AEDF8F2BDB244"/>
  </w:style>
  <w:style w:type="paragraph" w:customStyle="1" w:styleId="748AAB069BE644E79AB3617653B71B4A">
    <w:name w:val="748AAB069BE644E79AB3617653B71B4A"/>
  </w:style>
  <w:style w:type="character" w:styleId="SubtleReference">
    <w:name w:val="Subtle Reference"/>
    <w:basedOn w:val="DefaultParagraphFont"/>
    <w:uiPriority w:val="10"/>
    <w:qFormat/>
    <w:rsid w:val="00A83F56"/>
    <w:rPr>
      <w:b/>
      <w:caps w:val="0"/>
      <w:smallCaps/>
      <w:color w:val="595959" w:themeColor="text1" w:themeTint="A6"/>
    </w:rPr>
  </w:style>
  <w:style w:type="paragraph" w:customStyle="1" w:styleId="1EE72EA03DF44FA082E3FA10574D753C">
    <w:name w:val="1EE72EA03DF44FA082E3FA10574D753C"/>
  </w:style>
  <w:style w:type="paragraph" w:customStyle="1" w:styleId="1CCA8E64DBBC43188B52F46685941A8E">
    <w:name w:val="1CCA8E64DBBC43188B52F46685941A8E"/>
  </w:style>
  <w:style w:type="paragraph" w:customStyle="1" w:styleId="17CDF61A71314859939B1CD12ACCEF2C">
    <w:name w:val="17CDF61A71314859939B1CD12ACCEF2C"/>
  </w:style>
  <w:style w:type="paragraph" w:customStyle="1" w:styleId="64487D558E6D48FFBA7824F2B9EF88D1">
    <w:name w:val="64487D558E6D48FFBA7824F2B9EF88D1"/>
  </w:style>
  <w:style w:type="paragraph" w:customStyle="1" w:styleId="82239AB9497C4753B5DA674426A7036A">
    <w:name w:val="82239AB9497C4753B5DA674426A7036A"/>
  </w:style>
  <w:style w:type="paragraph" w:customStyle="1" w:styleId="7216328D6A644B479169A9B43FBDDAE4">
    <w:name w:val="7216328D6A644B479169A9B43FBDDAE4"/>
  </w:style>
  <w:style w:type="paragraph" w:customStyle="1" w:styleId="FF181EFAD16F4E3295F1DDE77176F784">
    <w:name w:val="FF181EFAD16F4E3295F1DDE77176F784"/>
  </w:style>
  <w:style w:type="paragraph" w:customStyle="1" w:styleId="4C1EDB5D0B204CF88FBD6B0D23684CF6">
    <w:name w:val="4C1EDB5D0B204CF88FBD6B0D23684CF6"/>
  </w:style>
  <w:style w:type="paragraph" w:customStyle="1" w:styleId="D5DEC13270534E309B4EA9B69EE4ADAC">
    <w:name w:val="D5DEC13270534E309B4EA9B69EE4ADAC"/>
  </w:style>
  <w:style w:type="paragraph" w:customStyle="1" w:styleId="C0F170780E1747EEBE7CF290DC48625A">
    <w:name w:val="C0F170780E1747EEBE7CF290DC48625A"/>
  </w:style>
  <w:style w:type="paragraph" w:customStyle="1" w:styleId="0C6AD5634B0A4591BA9F5F0E686C13FE">
    <w:name w:val="0C6AD5634B0A4591BA9F5F0E686C13FE"/>
  </w:style>
  <w:style w:type="paragraph" w:customStyle="1" w:styleId="AFD9B5053F144100B00F3134B42498BB">
    <w:name w:val="AFD9B5053F144100B00F3134B42498BB"/>
  </w:style>
  <w:style w:type="paragraph" w:customStyle="1" w:styleId="655CB6B185534919BCAAFF02F09CC1B0">
    <w:name w:val="655CB6B185534919BCAAFF02F09CC1B0"/>
  </w:style>
  <w:style w:type="paragraph" w:customStyle="1" w:styleId="00FC96FC61574FB497153EEE3DF44DE1">
    <w:name w:val="00FC96FC61574FB497153EEE3DF44DE1"/>
  </w:style>
  <w:style w:type="paragraph" w:customStyle="1" w:styleId="EC7C3A3F9E8A4386AC5038663F1A8F6E">
    <w:name w:val="EC7C3A3F9E8A4386AC5038663F1A8F6E"/>
  </w:style>
  <w:style w:type="paragraph" w:customStyle="1" w:styleId="DF7C0948C7014EF1B06964249D075391">
    <w:name w:val="DF7C0948C7014EF1B06964249D075391"/>
  </w:style>
  <w:style w:type="paragraph" w:customStyle="1" w:styleId="7D033ED0CA1F4A77B926046A74E582C1">
    <w:name w:val="7D033ED0CA1F4A77B926046A74E582C1"/>
  </w:style>
  <w:style w:type="paragraph" w:customStyle="1" w:styleId="88FAB7F3A2784BE09ADCFDA8718FFA67">
    <w:name w:val="88FAB7F3A2784BE09ADCFDA8718FFA67"/>
  </w:style>
  <w:style w:type="paragraph" w:customStyle="1" w:styleId="200C37424AB34BF1BD49300F02FCBBEB">
    <w:name w:val="200C37424AB34BF1BD49300F02FCBBEB"/>
  </w:style>
  <w:style w:type="paragraph" w:customStyle="1" w:styleId="5128D1936921467CA8D00C854AB455B6">
    <w:name w:val="5128D1936921467CA8D00C854AB455B6"/>
  </w:style>
  <w:style w:type="paragraph" w:customStyle="1" w:styleId="7C61CD365E7D48C7AC9110AC5B7167B1">
    <w:name w:val="7C61CD365E7D48C7AC9110AC5B7167B1"/>
  </w:style>
  <w:style w:type="paragraph" w:customStyle="1" w:styleId="6BA1B0D167424A68A02BC11FF2383B78">
    <w:name w:val="6BA1B0D167424A68A02BC11FF2383B78"/>
  </w:style>
  <w:style w:type="paragraph" w:customStyle="1" w:styleId="10F31766579E49F3B7FF74FA7F9A177B">
    <w:name w:val="10F31766579E49F3B7FF74FA7F9A177B"/>
  </w:style>
  <w:style w:type="paragraph" w:customStyle="1" w:styleId="2D6F7980E51A477CA0884B7559591534">
    <w:name w:val="2D6F7980E51A477CA0884B7559591534"/>
  </w:style>
  <w:style w:type="paragraph" w:customStyle="1" w:styleId="F3DA5603F8E1400DB10EDCB8B3BC462A">
    <w:name w:val="F3DA5603F8E1400DB10EDCB8B3BC462A"/>
  </w:style>
  <w:style w:type="paragraph" w:customStyle="1" w:styleId="FC365A07445C456B859038CE9E9FFB3D">
    <w:name w:val="FC365A07445C456B859038CE9E9FFB3D"/>
  </w:style>
  <w:style w:type="paragraph" w:customStyle="1" w:styleId="2373CB412365485986DC1002D323A1BB">
    <w:name w:val="2373CB412365485986DC1002D323A1BB"/>
    <w:rsid w:val="00A83F56"/>
  </w:style>
  <w:style w:type="paragraph" w:customStyle="1" w:styleId="2CB50C376D2749288877C9A32FBB9161">
    <w:name w:val="2CB50C376D2749288877C9A32FBB9161"/>
    <w:rsid w:val="00A83F56"/>
  </w:style>
  <w:style w:type="paragraph" w:customStyle="1" w:styleId="4BC95957E84543E294A30D746488A887">
    <w:name w:val="4BC95957E84543E294A30D746488A887"/>
    <w:rsid w:val="00A83F56"/>
  </w:style>
  <w:style w:type="paragraph" w:customStyle="1" w:styleId="DB71A4C7FE1B4EFC9F61A376767EED0E">
    <w:name w:val="DB71A4C7FE1B4EFC9F61A376767EED0E"/>
    <w:rsid w:val="00A83F56"/>
  </w:style>
  <w:style w:type="paragraph" w:customStyle="1" w:styleId="B35D145E49E849BB9C99A07E3F7668A0">
    <w:name w:val="B35D145E49E849BB9C99A07E3F7668A0"/>
    <w:rsid w:val="00A83F56"/>
  </w:style>
  <w:style w:type="paragraph" w:customStyle="1" w:styleId="B9BE8AAECDA0479FAF434FDA4D3D9D8C">
    <w:name w:val="B9BE8AAECDA0479FAF434FDA4D3D9D8C"/>
    <w:rsid w:val="00A83F56"/>
  </w:style>
  <w:style w:type="paragraph" w:customStyle="1" w:styleId="090C0579BAD0487C87420829BD6902F2">
    <w:name w:val="090C0579BAD0487C87420829BD6902F2"/>
    <w:rsid w:val="00A83F56"/>
  </w:style>
  <w:style w:type="paragraph" w:customStyle="1" w:styleId="8A53C796F2974B6B9260F8BD2713C2ED">
    <w:name w:val="8A53C796F2974B6B9260F8BD2713C2ED"/>
    <w:rsid w:val="00A83F56"/>
  </w:style>
  <w:style w:type="paragraph" w:customStyle="1" w:styleId="A00B25B81A3E4B96A3B302E23027AC9F">
    <w:name w:val="A00B25B81A3E4B96A3B302E23027AC9F"/>
    <w:rsid w:val="00A83F56"/>
  </w:style>
  <w:style w:type="paragraph" w:customStyle="1" w:styleId="087ED08D3AA3419DB34C8E22A4FD4252">
    <w:name w:val="087ED08D3AA3419DB34C8E22A4FD4252"/>
    <w:rsid w:val="00A83F56"/>
  </w:style>
  <w:style w:type="paragraph" w:customStyle="1" w:styleId="5343224C11EE49439AD594C2023B2186">
    <w:name w:val="5343224C11EE49439AD594C2023B2186"/>
    <w:rsid w:val="004503D1"/>
    <w:pPr>
      <w:spacing w:after="0" w:line="240" w:lineRule="auto"/>
    </w:pPr>
    <w:rPr>
      <w:sz w:val="24"/>
      <w:szCs w:val="24"/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26</TotalTime>
  <Pages>2</Pages>
  <Words>456</Words>
  <Characters>2866</Characters>
  <Application>Microsoft Macintosh Word</Application>
  <DocSecurity>0</DocSecurity>
  <Lines>71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Skills</vt:lpstr>
      <vt:lpstr>Experience</vt:lpstr>
      <vt:lpstr>Education</vt:lpstr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Арсений Зуев</cp:lastModifiedBy>
  <cp:revision>7</cp:revision>
  <cp:lastPrinted>2021-04-23T10:20:00Z</cp:lastPrinted>
  <dcterms:created xsi:type="dcterms:W3CDTF">2021-04-23T10:18:00Z</dcterms:created>
  <dcterms:modified xsi:type="dcterms:W3CDTF">2023-03-29T07:49:00Z</dcterms:modified>
  <cp:category/>
</cp:coreProperties>
</file>