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41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437"/>
      </w:tblGrid>
      <w:tr w:rsidRPr="00DC12A6" w:rsidR="00692703" w:rsidTr="00DC12A6" w14:paraId="69624D2E" w14:textId="77777777">
        <w:trPr>
          <w:trHeight w:val="1"/>
        </w:trPr>
        <w:tc>
          <w:tcPr>
            <w:tcW w:w="9437" w:type="dxa"/>
            <w:tcMar>
              <w:top w:w="0" w:type="dxa"/>
              <w:bottom w:w="0" w:type="dxa"/>
            </w:tcMar>
          </w:tcPr>
          <w:p w:rsidRPr="00565522" w:rsidR="00692703" w:rsidP="00463235" w:rsidRDefault="00565522" w14:paraId="111F9F67" w14:textId="18707D64">
            <w:pPr>
              <w:pStyle w:val="Title"/>
              <w:rPr>
                <w:lang w:val="pl-PL"/>
              </w:rPr>
            </w:pPr>
            <w:r w:rsidRPr="00565522">
              <w:rPr>
                <w:lang w:val="pl-PL"/>
              </w:rPr>
              <w:t>Arseni</w:t>
            </w:r>
            <w:r w:rsidRPr="00565522" w:rsidR="00692703">
              <w:rPr>
                <w:lang w:val="pl-PL"/>
              </w:rPr>
              <w:t xml:space="preserve"> </w:t>
            </w:r>
            <w:r w:rsidRPr="00565522">
              <w:rPr>
                <w:rStyle w:val="IntenseEmphasis"/>
                <w:lang w:val="pl-PL"/>
              </w:rPr>
              <w:t>Zuyeu</w:t>
            </w:r>
          </w:p>
          <w:p w:rsidR="009A7ED9" w:rsidP="00C94AD5" w:rsidRDefault="00C94AD5" w14:paraId="37720D8D" w14:textId="77777777">
            <w:pPr>
              <w:pStyle w:val="ContactInfo"/>
              <w:contextualSpacing w:val="0"/>
              <w:rPr>
                <w:lang w:val="pl-PL"/>
              </w:rPr>
            </w:pPr>
            <w:r>
              <w:rPr>
                <w:lang w:val="pl-PL"/>
              </w:rPr>
              <w:t xml:space="preserve">Poland, </w:t>
            </w:r>
            <w:proofErr w:type="spellStart"/>
            <w:r>
              <w:rPr>
                <w:lang w:val="pl-PL"/>
              </w:rPr>
              <w:t>Warsaw</w:t>
            </w:r>
            <w:proofErr w:type="spellEnd"/>
            <w:r>
              <w:rPr>
                <w:lang w:val="pl-PL"/>
              </w:rPr>
              <w:t xml:space="preserve">, </w:t>
            </w:r>
            <w:r w:rsidRPr="00DC12A6" w:rsidR="00565522">
              <w:rPr>
                <w:lang w:val="pl-PL"/>
              </w:rPr>
              <w:t>+48570434927</w:t>
            </w:r>
            <w:r>
              <w:rPr>
                <w:lang w:val="pl-PL"/>
              </w:rPr>
              <w:t xml:space="preserve">, </w:t>
            </w:r>
            <w:hyperlink w:history="1" r:id="rId7">
              <w:r w:rsidRPr="00DC12A6" w:rsidR="00DC12A6">
                <w:rPr>
                  <w:rStyle w:val="Hyperlink"/>
                  <w:lang w:val="pl-PL"/>
                </w:rPr>
                <w:t>arseniy.zuev@gmail.com</w:t>
              </w:r>
            </w:hyperlink>
            <w:r w:rsidRPr="00DC12A6" w:rsidR="00DC12A6">
              <w:rPr>
                <w:lang w:val="pl-PL"/>
              </w:rPr>
              <w:t xml:space="preserve"> </w:t>
            </w:r>
          </w:p>
          <w:p w:rsidRPr="00DC12A6" w:rsidR="00864594" w:rsidP="00C94AD5" w:rsidRDefault="009A7ED9" w14:paraId="0E763F2D" w14:textId="6E12AAEF">
            <w:pPr>
              <w:pStyle w:val="ContactInfo"/>
              <w:contextualSpacing w:val="0"/>
              <w:rPr>
                <w:lang w:val="pl-PL"/>
              </w:rPr>
            </w:pPr>
            <w:proofErr w:type="spellStart"/>
            <w:r w:rsidRPr="009A7ED9">
              <w:rPr>
                <w:b/>
                <w:lang w:val="pl-PL"/>
              </w:rPr>
              <w:t>Citizenship</w:t>
            </w:r>
            <w:proofErr w:type="spellEnd"/>
            <w:r>
              <w:rPr>
                <w:lang w:val="pl-PL"/>
              </w:rPr>
              <w:t xml:space="preserve">: Poland, </w:t>
            </w:r>
            <w:proofErr w:type="spellStart"/>
            <w:r>
              <w:rPr>
                <w:lang w:val="pl-PL"/>
              </w:rPr>
              <w:t>Belarus</w:t>
            </w:r>
            <w:proofErr w:type="spellEnd"/>
            <w:r w:rsidR="00DC12A6">
              <w:rPr>
                <w:lang w:val="pl-PL"/>
              </w:rPr>
              <w:br/>
            </w:r>
            <w:hyperlink w:history="1" r:id="rId8">
              <w:r w:rsidRPr="00DC12A6" w:rsidR="00DC12A6">
                <w:rPr>
                  <w:rStyle w:val="Hyperlink"/>
                  <w:lang w:val="pl-PL"/>
                </w:rPr>
                <w:t>https://github.com/ZuevArseniy/</w:t>
              </w:r>
            </w:hyperlink>
            <w:r w:rsidR="00C94AD5">
              <w:rPr>
                <w:lang w:val="pl-PL"/>
              </w:rPr>
              <w:t xml:space="preserve"> </w:t>
            </w:r>
            <w:hyperlink w:history="1" r:id="rId9">
              <w:r w:rsidRPr="00C94AD5" w:rsidR="00C94AD5">
                <w:rPr>
                  <w:rStyle w:val="Hyperlink"/>
                  <w:lang w:val="pl-PL"/>
                </w:rPr>
                <w:t>https://zuev.dev/</w:t>
              </w:r>
            </w:hyperlink>
            <w:r w:rsidR="004A3AC5">
              <w:rPr>
                <w:lang w:val="pl-PL"/>
              </w:rPr>
              <w:t xml:space="preserve"> </w:t>
            </w:r>
            <w:hyperlink w:history="1" r:id="rId10">
              <w:r w:rsidRPr="003C77AC" w:rsidR="003C77AC">
                <w:rPr>
                  <w:rStyle w:val="Hyperlink"/>
                  <w:lang w:val="pl-PL"/>
                </w:rPr>
                <w:t>https://www.linkedin.com/in/zuevars/</w:t>
              </w:r>
            </w:hyperlink>
          </w:p>
        </w:tc>
      </w:tr>
    </w:tbl>
    <w:p w:rsidRPr="00CF1A49" w:rsidR="00DC12A6" w:rsidP="00DC12A6" w:rsidRDefault="00DC12A6" w14:paraId="67FC091A" w14:textId="639F35D6">
      <w:pPr>
        <w:pStyle w:val="Heading1"/>
      </w:pPr>
      <w:sdt>
        <w:sdtPr>
          <w:id w:val="-1392877668"/>
          <w:alias w:val="Skills:"/>
          <w15:appearance w15:val="hidden"/>
          <w:tag w:val="Skills:"/>
          <w:temporary/>
          <w:showingPlcHdr/>
          <w:placeholder>
            <w:docPart w:val="5343224C11EE49439AD594C2023B2186"/>
          </w:placeholder>
        </w:sdtPr>
        <w:sdtContent>
          <w:r w:rsidR="00DC12A6">
            <w:rPr/>
            <w:t>Skills</w:t>
          </w:r>
        </w:sdtContent>
      </w:sdt>
    </w:p>
    <w:tbl>
      <w:tblPr>
        <w:tblStyle w:val="TableGrid"/>
        <w:tblW w:w="93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65"/>
      </w:tblGrid>
      <w:tr w:rsidRPr="006E1507" w:rsidR="00DC12A6" w:rsidTr="1300E4F6" w14:paraId="606396AE" w14:textId="77777777">
        <w:trPr>
          <w:trHeight w:val="1216"/>
        </w:trPr>
        <w:tc>
          <w:tcPr>
            <w:tcW w:w="4680" w:type="dxa"/>
            <w:tcMar/>
          </w:tcPr>
          <w:p w:rsidR="00DC12A6" w:rsidP="1300E4F6" w:rsidRDefault="00DC12A6" w14:paraId="15BBB758" w14:textId="7877FF80">
            <w:pPr>
              <w:pStyle w:val="ListBullet"/>
              <w:rPr/>
            </w:pPr>
            <w:r w:rsidRPr="1300E4F6" w:rsidR="00DC12A6">
              <w:rPr>
                <w:b w:val="1"/>
                <w:bCs w:val="1"/>
                <w:sz w:val="24"/>
                <w:szCs w:val="24"/>
              </w:rPr>
              <w:t>JavaScript</w:t>
            </w:r>
            <w:r w:rsidRPr="1300E4F6" w:rsidR="2E5773C8">
              <w:rPr>
                <w:b w:val="1"/>
                <w:bCs w:val="1"/>
                <w:sz w:val="28"/>
                <w:szCs w:val="28"/>
              </w:rPr>
              <w:t>(</w:t>
            </w:r>
            <w:r w:rsidRPr="1300E4F6" w:rsidR="2E5773C8">
              <w:rPr>
                <w:b w:val="1"/>
                <w:bCs w:val="1"/>
                <w:sz w:val="28"/>
                <w:szCs w:val="28"/>
              </w:rPr>
              <w:t>ES</w:t>
            </w:r>
            <w:r w:rsidRPr="1300E4F6" w:rsidR="2E5773C8">
              <w:rPr>
                <w:b w:val="1"/>
                <w:bCs w:val="1"/>
                <w:sz w:val="28"/>
                <w:szCs w:val="28"/>
              </w:rPr>
              <w:t>6</w:t>
            </w:r>
            <w:r w:rsidRPr="1300E4F6" w:rsidR="2E5773C8">
              <w:rPr>
                <w:b w:val="1"/>
                <w:bCs w:val="1"/>
                <w:sz w:val="28"/>
                <w:szCs w:val="28"/>
              </w:rPr>
              <w:t>)</w:t>
            </w:r>
            <w:r w:rsidRPr="1300E4F6" w:rsidR="00DC12A6">
              <w:rPr>
                <w:b w:val="1"/>
                <w:bCs w:val="1"/>
                <w:sz w:val="28"/>
                <w:szCs w:val="28"/>
              </w:rPr>
              <w:t>,</w:t>
            </w:r>
            <w:r w:rsidR="00DC12A6">
              <w:rPr/>
              <w:t xml:space="preserve"> </w:t>
            </w:r>
            <w:r w:rsidRPr="1300E4F6" w:rsidR="2A58B0D2">
              <w:rPr>
                <w:b w:val="1"/>
                <w:bCs w:val="1"/>
              </w:rPr>
              <w:t>TypeScript</w:t>
            </w:r>
            <w:r w:rsidRPr="1300E4F6" w:rsidR="2A58B0D2">
              <w:rPr>
                <w:sz w:val="24"/>
                <w:szCs w:val="24"/>
              </w:rPr>
              <w:t xml:space="preserve">, </w:t>
            </w:r>
            <w:r w:rsidRPr="1300E4F6" w:rsidR="00DC12A6">
              <w:rPr>
                <w:sz w:val="24"/>
                <w:szCs w:val="24"/>
              </w:rPr>
              <w:t>PHP</w:t>
            </w:r>
            <w:r w:rsidR="00DC12A6">
              <w:rPr/>
              <w:t>,</w:t>
            </w:r>
          </w:p>
          <w:p w:rsidRPr="009A7ED9" w:rsidR="00DC12A6" w:rsidP="1300E4F6" w:rsidRDefault="00DC12A6" w14:paraId="4A008386" w14:textId="17412517">
            <w:pPr>
              <w:pStyle w:val="ListBullet"/>
              <w:spacing/>
              <w:rPr/>
            </w:pPr>
            <w:r w:rsidRPr="1300E4F6" w:rsidR="2A58B0D2">
              <w:rPr>
                <w:b w:val="1"/>
                <w:bCs w:val="1"/>
                <w:sz w:val="24"/>
                <w:szCs w:val="24"/>
              </w:rPr>
              <w:t xml:space="preserve">React, </w:t>
            </w:r>
            <w:r w:rsidRPr="1300E4F6" w:rsidR="2E5773C8">
              <w:rPr>
                <w:b w:val="1"/>
                <w:bCs w:val="1"/>
                <w:sz w:val="24"/>
                <w:szCs w:val="24"/>
              </w:rPr>
              <w:t>Vue</w:t>
            </w:r>
            <w:r w:rsidRPr="1300E4F6" w:rsidR="2A58B0D2">
              <w:rPr>
                <w:b w:val="1"/>
                <w:bCs w:val="1"/>
                <w:sz w:val="24"/>
                <w:szCs w:val="24"/>
              </w:rPr>
              <w:t xml:space="preserve"> (2.x, 3.x)</w:t>
            </w:r>
            <w:r w:rsidR="2E5773C8">
              <w:rPr/>
              <w:t xml:space="preserve">, Angular.js, </w:t>
            </w:r>
            <w:r w:rsidR="2E5773C8">
              <w:rPr/>
              <w:t>Nuxt</w:t>
            </w:r>
            <w:r w:rsidR="2E5773C8">
              <w:rPr/>
              <w:t xml:space="preserve">, </w:t>
            </w:r>
            <w:r w:rsidR="2E5773C8">
              <w:rPr/>
              <w:t>Symfony</w:t>
            </w:r>
            <w:r w:rsidR="2E5773C8">
              <w:rPr/>
              <w:t xml:space="preserve">, </w:t>
            </w:r>
            <w:r w:rsidR="2E5773C8">
              <w:rPr/>
              <w:t>Laravel</w:t>
            </w:r>
          </w:p>
        </w:tc>
        <w:tc>
          <w:tcPr>
            <w:tcW w:w="4665" w:type="dxa"/>
            <w:tcMar>
              <w:left w:w="360" w:type="dxa"/>
            </w:tcMar>
          </w:tcPr>
          <w:p w:rsidRPr="006E1507" w:rsidR="00DC12A6" w:rsidP="1300E4F6" w:rsidRDefault="00DC12A6" w14:paraId="6244EBD0" w14:textId="40646614">
            <w:pPr>
              <w:pStyle w:val="ListBullet"/>
              <w:spacing/>
              <w:rPr/>
            </w:pPr>
            <w:r w:rsidR="00DC12A6">
              <w:rPr/>
              <w:t>Software design, Database design, OO de</w:t>
            </w:r>
            <w:r w:rsidR="2E5773C8">
              <w:rPr/>
              <w:t>sign patterns, unit-testing</w:t>
            </w:r>
            <w:r w:rsidR="072164BC">
              <w:rPr/>
              <w:t xml:space="preserve">, </w:t>
            </w:r>
            <w:r w:rsidR="00DC12A6">
              <w:rPr/>
              <w:t>UML, BPMN</w:t>
            </w:r>
          </w:p>
          <w:p w:rsidRPr="006E1507" w:rsidR="00DC12A6" w:rsidP="1300E4F6" w:rsidRDefault="00DC12A6" w14:paraId="3AD033E4" w14:textId="11811719">
            <w:pPr>
              <w:pStyle w:val="ListBullet"/>
              <w:spacing/>
              <w:rPr/>
            </w:pPr>
            <w:r w:rsidR="422E426D">
              <w:rPr/>
              <w:t>PostgreSQL, MySQL, Oracle, MongoDB</w:t>
            </w:r>
          </w:p>
        </w:tc>
      </w:tr>
    </w:tbl>
    <w:p w:rsidRPr="00CF1A49" w:rsidR="004E01EB" w:rsidP="004E01EB" w:rsidRDefault="00035028" w14:paraId="34DEC71D" w14:textId="3AC76779" w14:noSpellErr="1">
      <w:pPr>
        <w:pStyle w:val="Heading1"/>
      </w:pPr>
      <w:sdt>
        <w:sdtPr>
          <w:id w:val="-1983300934"/>
          <w:alias w:val="Experience:"/>
          <w15:appearance w15:val="hidden"/>
          <w:tag w:val="Experience:"/>
          <w:temporary/>
          <w:showingPlcHdr/>
          <w:placeholder>
            <w:docPart w:val="AB07F4B5FB324624BD0584B54A2BC4E6"/>
          </w:placeholder>
        </w:sdtPr>
        <w:sdtContent>
          <w:r w:rsidR="004E01EB">
            <w:rPr/>
            <w:t>Experience</w:t>
          </w:r>
        </w:sdtContent>
      </w:sdt>
    </w:p>
    <w:p w:rsidR="1300E4F6" w:rsidRDefault="1300E4F6" w14:paraId="4CDF21C2" w14:textId="54F7C79A"/>
    <w:tbl>
      <w:tblPr>
        <w:tblStyle w:val="TableGrid"/>
        <w:tblW w:w="4975" w:type="pct"/>
        <w:tblInd w:w="72" w:type="dxa"/>
        <w:tblBorders>
          <w:left w:val="dotted" w:color="BFBFBF" w:themeColor="background1" w:themeShade="BF" w:sz="18" w:space="0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1300E4F6" w:rsidTr="1300E4F6" w14:paraId="37C3870B">
        <w:trPr>
          <w:trHeight w:val="300"/>
        </w:trPr>
        <w:tc>
          <w:tcPr>
            <w:tcW w:w="9290" w:type="dxa"/>
            <w:tcMar/>
          </w:tcPr>
          <w:p w:rsidR="218A0460" w:rsidP="1300E4F6" w:rsidRDefault="218A0460" w14:paraId="71D07FEC" w14:textId="05471B53">
            <w:pPr>
              <w:pStyle w:val="Heading3"/>
              <w:spacing/>
              <w:outlineLvl w:val="2"/>
            </w:pPr>
            <w:r w:rsidR="218A0460">
              <w:rPr/>
              <w:t xml:space="preserve">FEB </w:t>
            </w:r>
            <w:r w:rsidR="1135D863">
              <w:rPr/>
              <w:t>202</w:t>
            </w:r>
            <w:r w:rsidR="49ED0708">
              <w:rPr/>
              <w:t>3</w:t>
            </w:r>
            <w:r w:rsidR="1135D863">
              <w:rPr/>
              <w:t xml:space="preserve"> – </w:t>
            </w:r>
            <w:r w:rsidR="233EA229">
              <w:rPr/>
              <w:t>PRESENT</w:t>
            </w:r>
          </w:p>
          <w:p w:rsidR="1135D863" w:rsidP="1300E4F6" w:rsidRDefault="1135D863" w14:paraId="03CEA0CE" w14:textId="4AF42429">
            <w:pPr>
              <w:pStyle w:val="Heading2"/>
              <w:spacing/>
              <w:outlineLvl w:val="1"/>
              <w:rPr>
                <w:rStyle w:val="SubtleReference"/>
              </w:rPr>
            </w:pPr>
            <w:r w:rsidRPr="1300E4F6" w:rsidR="1135D863">
              <w:rPr>
                <w:lang w:val="en-GB"/>
              </w:rPr>
              <w:t>Front-end</w:t>
            </w:r>
            <w:r w:rsidR="1135D863">
              <w:rPr/>
              <w:t xml:space="preserve"> DEVELOPER, </w:t>
            </w:r>
            <w:r w:rsidRPr="1300E4F6" w:rsidR="0EBB8A6B">
              <w:rPr>
                <w:rStyle w:val="SubtleReference"/>
              </w:rPr>
              <w:t xml:space="preserve">Roche </w:t>
            </w:r>
          </w:p>
          <w:p w:rsidR="5FF5A9BA" w:rsidP="1300E4F6" w:rsidRDefault="5FF5A9BA" w14:paraId="46881159" w14:textId="0AF104F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FF5A9BA">
              <w:rPr/>
              <w:t xml:space="preserve">Developing software for image annotation (including digital pathology and radiology slide annotation, auto-marking, analysis heatmaps, </w:t>
            </w:r>
            <w:r w:rsidR="5FF5A9BA">
              <w:rPr/>
              <w:t>etc.</w:t>
            </w:r>
            <w:r w:rsidR="5FF5A9BA">
              <w:rPr/>
              <w:t>)</w:t>
            </w:r>
          </w:p>
          <w:p w:rsidR="1300E4F6" w:rsidRDefault="1300E4F6" w14:noSpellErr="1" w14:paraId="28A91C5B"/>
          <w:p w:rsidR="1135D863" w:rsidRDefault="1135D863" w14:paraId="45F413A3" w14:textId="49EB15AC">
            <w:r w:rsidR="1135D863">
              <w:rPr/>
              <w:t xml:space="preserve">Tech used: </w:t>
            </w:r>
            <w:r w:rsidRPr="1300E4F6" w:rsidR="46DB8C0F">
              <w:rPr>
                <w:b w:val="1"/>
                <w:bCs w:val="1"/>
              </w:rPr>
              <w:t xml:space="preserve">Angular, </w:t>
            </w:r>
            <w:r w:rsidRPr="1300E4F6" w:rsidR="46DB8C0F">
              <w:rPr>
                <w:b w:val="1"/>
                <w:bCs w:val="1"/>
              </w:rPr>
              <w:t>ngrx</w:t>
            </w:r>
            <w:r w:rsidRPr="1300E4F6" w:rsidR="46DB8C0F">
              <w:rPr>
                <w:b w:val="1"/>
                <w:bCs w:val="1"/>
              </w:rPr>
              <w:t>, cypress, cornerstone3d</w:t>
            </w:r>
          </w:p>
          <w:p w:rsidR="1300E4F6" w:rsidP="1300E4F6" w:rsidRDefault="1300E4F6" w14:paraId="447367C3" w14:textId="39FF3154">
            <w:pPr>
              <w:pStyle w:val="Heading3"/>
            </w:pPr>
          </w:p>
        </w:tc>
      </w:tr>
      <w:tr w:rsidRPr="00CF1A49" w:rsidR="009A7ED9" w:rsidTr="1300E4F6" w14:paraId="2E731C42" w14:textId="77777777">
        <w:trPr>
          <w:trHeight w:val="2153"/>
        </w:trPr>
        <w:tc>
          <w:tcPr>
            <w:tcW w:w="9290" w:type="dxa"/>
            <w:tcMar/>
          </w:tcPr>
          <w:p w:rsidRPr="0009294D" w:rsidR="009A7ED9" w:rsidP="1300E4F6" w:rsidRDefault="009A7ED9" w14:paraId="41DDBF93" w14:textId="75210815">
            <w:pPr>
              <w:pStyle w:val="Heading3"/>
              <w:spacing/>
              <w:outlineLvl w:val="2"/>
              <w:rPr>
                <w:lang w:val="pl-PL"/>
              </w:rPr>
            </w:pPr>
            <w:r w:rsidR="2A58B0D2">
              <w:rPr/>
              <w:t>Aug</w:t>
            </w:r>
            <w:r w:rsidR="2A58B0D2">
              <w:rPr/>
              <w:t xml:space="preserve"> </w:t>
            </w:r>
            <w:r w:rsidR="2A58B0D2">
              <w:rPr/>
              <w:t>2022</w:t>
            </w:r>
            <w:r w:rsidR="2A58B0D2">
              <w:rPr/>
              <w:t xml:space="preserve"> – </w:t>
            </w:r>
            <w:r w:rsidR="03208DD4">
              <w:rPr/>
              <w:t>FEB 2023</w:t>
            </w:r>
          </w:p>
          <w:p w:rsidR="001B6BDB" w:rsidP="1300E4F6" w:rsidRDefault="001B6BDB" w14:paraId="0D854159" w14:textId="79FFED3A">
            <w:pPr>
              <w:pStyle w:val="Heading2"/>
              <w:spacing/>
              <w:outlineLvl w:val="1"/>
              <w:rPr>
                <w:rStyle w:val="SubtleReference"/>
              </w:rPr>
            </w:pPr>
            <w:r w:rsidRPr="1300E4F6" w:rsidR="0B918B5B">
              <w:rPr>
                <w:lang w:val="en-GB"/>
              </w:rPr>
              <w:t>Front-end</w:t>
            </w:r>
            <w:r w:rsidR="0B918B5B">
              <w:rPr/>
              <w:t xml:space="preserve"> DEVELOPER</w:t>
            </w:r>
            <w:r w:rsidR="0B918B5B">
              <w:rPr/>
              <w:t xml:space="preserve">, </w:t>
            </w:r>
            <w:r w:rsidRPr="1300E4F6" w:rsidR="0B918B5B">
              <w:rPr>
                <w:rStyle w:val="SubtleReference"/>
              </w:rPr>
              <w:t>Cloud Kitchens (</w:t>
            </w:r>
            <w:r w:rsidRPr="1300E4F6" w:rsidR="7D37A8E6">
              <w:rPr>
                <w:rStyle w:val="SubtleReference"/>
              </w:rPr>
              <w:t>U</w:t>
            </w:r>
            <w:r w:rsidRPr="1300E4F6" w:rsidR="0B918B5B">
              <w:rPr>
                <w:rStyle w:val="SubtleReference"/>
              </w:rPr>
              <w:t>S</w:t>
            </w:r>
            <w:r w:rsidRPr="1300E4F6" w:rsidR="0B918B5B">
              <w:rPr>
                <w:rStyle w:val="SubtleReference"/>
              </w:rPr>
              <w:t>.)</w:t>
            </w:r>
          </w:p>
          <w:p w:rsidR="445D38D8" w:rsidRDefault="445D38D8" w14:paraId="0E294293" w14:textId="4E5B6524">
            <w:r w:rsidR="445D38D8">
              <w:rPr/>
              <w:t>Contributed to the Otter Restaurant Management software, specifically to analytical dashboards for various areas of restaurant operations (project details under NDA).</w:t>
            </w:r>
          </w:p>
          <w:p w:rsidR="445D38D8" w:rsidP="1300E4F6" w:rsidRDefault="445D38D8" w14:paraId="56046123" w14:textId="2B664F53">
            <w:pPr>
              <w:pStyle w:val="Normal"/>
            </w:pPr>
            <w:r w:rsidR="445D38D8">
              <w:rPr/>
              <w:t>Enhanced chart libraries utilized across the company</w:t>
            </w:r>
          </w:p>
          <w:p w:rsidR="001B6BDB" w:rsidP="001B6BDB" w:rsidRDefault="001B6BDB" w14:paraId="4D13A465" w14:textId="77777777"/>
          <w:p w:rsidRPr="009A7ED9" w:rsidR="001B6BDB" w:rsidP="001B6BDB" w:rsidRDefault="001B6BDB" w14:paraId="78DB0927" w14:textId="055C61EC">
            <w:r w:rsidR="0B918B5B">
              <w:rPr/>
              <w:t>Tech used</w:t>
            </w:r>
            <w:r w:rsidR="0B918B5B">
              <w:rPr/>
              <w:t xml:space="preserve">: </w:t>
            </w:r>
            <w:r w:rsidRPr="1300E4F6" w:rsidR="0B918B5B">
              <w:rPr>
                <w:b w:val="1"/>
                <w:bCs w:val="1"/>
              </w:rPr>
              <w:t>React, Typescript</w:t>
            </w:r>
            <w:r w:rsidR="0B918B5B">
              <w:rPr/>
              <w:t xml:space="preserve">, styled components, </w:t>
            </w:r>
            <w:r w:rsidR="0B918B5B">
              <w:rPr/>
              <w:t>rechart</w:t>
            </w:r>
            <w:r w:rsidR="0B918B5B">
              <w:rPr/>
              <w:t xml:space="preserve">, </w:t>
            </w:r>
            <w:r w:rsidR="0B918B5B">
              <w:rPr/>
              <w:t>apollo</w:t>
            </w:r>
          </w:p>
          <w:p w:rsidRPr="009A7ED9" w:rsidR="001B6BDB" w:rsidP="001B6BDB" w:rsidRDefault="001B6BDB" w14:paraId="3F1F4A53" w14:textId="0870EA31"/>
        </w:tc>
      </w:tr>
      <w:tr w:rsidRPr="00CF1A49" w:rsidR="009A7ED9" w:rsidTr="1300E4F6" w14:paraId="0B318F6A" w14:textId="77777777">
        <w:trPr>
          <w:trHeight w:val="1929"/>
        </w:trPr>
        <w:tc>
          <w:tcPr>
            <w:tcW w:w="9290" w:type="dxa"/>
            <w:tcMar/>
          </w:tcPr>
          <w:p w:rsidRPr="0009294D" w:rsidR="009A7ED9" w:rsidP="009A7ED9" w:rsidRDefault="009A7ED9" w14:paraId="337CC7E0" w14:textId="3F790E61">
            <w:pPr>
              <w:pStyle w:val="Heading3"/>
              <w:contextualSpacing w:val="0"/>
              <w:outlineLvl w:val="2"/>
              <w:rPr>
                <w:lang w:val="pl-PL"/>
              </w:rPr>
            </w:pPr>
            <w:r>
              <w:t>JUL 2021</w:t>
            </w:r>
            <w:r>
              <w:t xml:space="preserve"> – </w:t>
            </w:r>
            <w:r>
              <w:t>Aug 2022</w:t>
            </w:r>
          </w:p>
          <w:p w:rsidR="009A7ED9" w:rsidP="009A7ED9" w:rsidRDefault="009A7ED9" w14:paraId="5DBCC4A0" w14:textId="66017ADD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 xml:space="preserve">Senior </w:t>
            </w:r>
            <w:r w:rsidRPr="00F76C1E">
              <w:rPr>
                <w:lang w:val="en-GB"/>
              </w:rPr>
              <w:t>Front-end</w:t>
            </w:r>
            <w:r>
              <w:t xml:space="preserve"> DEVELOPER</w:t>
            </w:r>
            <w:r>
              <w:t xml:space="preserve"> (VUE)</w:t>
            </w:r>
            <w:r w:rsidRPr="00CF1A49">
              <w:t xml:space="preserve">, </w:t>
            </w:r>
            <w:r>
              <w:rPr>
                <w:rStyle w:val="SubtleReference"/>
              </w:rPr>
              <w:t>Glovo</w:t>
            </w:r>
          </w:p>
          <w:p w:rsidRPr="009A7ED9" w:rsidR="009A7ED9" w:rsidP="009A7ED9" w:rsidRDefault="009A7ED9" w14:paraId="2205E26B" w14:textId="50D0A3F9">
            <w:r w:rsidR="74604245">
              <w:rPr/>
              <w:t>Developed the back-office system for joint campaigns and subscription management for Glovo Prime, accessible within the client app.</w:t>
            </w:r>
            <w:r>
              <w:br/>
            </w:r>
          </w:p>
          <w:p w:rsidRPr="009A7ED9" w:rsidR="009A7ED9" w:rsidP="001B6BDB" w:rsidRDefault="001B6BDB" w14:paraId="0936E6CE" w14:textId="7C46EDD7">
            <w:r w:rsidR="0B918B5B">
              <w:rPr/>
              <w:t>Tech used</w:t>
            </w:r>
            <w:r w:rsidR="0B918B5B">
              <w:rPr/>
              <w:t xml:space="preserve">: </w:t>
            </w:r>
            <w:r w:rsidRPr="1300E4F6" w:rsidR="0B918B5B">
              <w:rPr>
                <w:b w:val="1"/>
                <w:bCs w:val="1"/>
              </w:rPr>
              <w:t>Vue</w:t>
            </w:r>
            <w:r w:rsidRPr="1300E4F6" w:rsidR="0B918B5B">
              <w:rPr>
                <w:b w:val="1"/>
                <w:bCs w:val="1"/>
              </w:rPr>
              <w:t xml:space="preserve">, Typescript, </w:t>
            </w:r>
            <w:r w:rsidRPr="1300E4F6" w:rsidR="0B918B5B">
              <w:rPr>
                <w:b w:val="1"/>
                <w:bCs w:val="1"/>
              </w:rPr>
              <w:t>Nuxt</w:t>
            </w:r>
            <w:r w:rsidR="0B918B5B">
              <w:rPr/>
              <w:t>, karma, cypress</w:t>
            </w:r>
            <w:bookmarkStart w:name="_GoBack" w:id="0"/>
            <w:bookmarkEnd w:id="0"/>
          </w:p>
          <w:p w:rsidRPr="009A7ED9" w:rsidR="009A7ED9" w:rsidP="001B6BDB" w:rsidRDefault="001B6BDB" w14:paraId="28F647E9" w14:textId="1EFD975E"/>
        </w:tc>
      </w:tr>
      <w:tr w:rsidRPr="00CF1A49" w:rsidR="001D0BF1" w:rsidTr="1300E4F6" w14:paraId="2A1030EE" w14:textId="77777777">
        <w:trPr>
          <w:trHeight w:val="2335"/>
        </w:trPr>
        <w:tc>
          <w:tcPr>
            <w:tcW w:w="9290" w:type="dxa"/>
            <w:tcMar/>
          </w:tcPr>
          <w:p w:rsidRPr="0009294D" w:rsidR="001D0BF1" w:rsidP="001D0BF1" w:rsidRDefault="007B321A" w14:paraId="61898431" w14:textId="273BFD81">
            <w:pPr>
              <w:pStyle w:val="Heading3"/>
              <w:contextualSpacing w:val="0"/>
              <w:outlineLvl w:val="2"/>
              <w:rPr>
                <w:lang w:val="pl-PL"/>
              </w:rPr>
            </w:pPr>
            <w:r>
              <w:t xml:space="preserve">Feb 2014 </w:t>
            </w:r>
            <w:r w:rsidR="00EA071A">
              <w:t>–</w:t>
            </w:r>
            <w:r>
              <w:t xml:space="preserve"> </w:t>
            </w:r>
            <w:r w:rsidR="00EA071A">
              <w:t>MAR 2021</w:t>
            </w:r>
          </w:p>
          <w:p w:rsidR="001D0BF1" w:rsidP="001D0BF1" w:rsidRDefault="007B321A" w14:paraId="73A131C6" w14:textId="512C9167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 xml:space="preserve">Senior </w:t>
            </w:r>
            <w:r w:rsidRPr="00F76C1E" w:rsidR="00350929">
              <w:rPr>
                <w:lang w:val="en-GB"/>
              </w:rPr>
              <w:t>Front-end</w:t>
            </w:r>
            <w:r>
              <w:t xml:space="preserve"> DEVELOPER</w:t>
            </w:r>
            <w:r w:rsidRPr="00CF1A49" w:rsidR="001D0BF1">
              <w:t xml:space="preserve">, </w:t>
            </w:r>
            <w:r>
              <w:rPr>
                <w:rStyle w:val="SubtleReference"/>
              </w:rPr>
              <w:t>Upwork Corp. (US) INC. 5000 LISt</w:t>
            </w:r>
          </w:p>
          <w:p w:rsidR="00F76C1E" w:rsidP="1300E4F6" w:rsidRDefault="001B6BDB" w14:paraId="78958B11" w14:textId="325A0F28">
            <w:pPr>
              <w:rPr>
                <w:highlight w:val="yellow"/>
              </w:rPr>
            </w:pPr>
            <w:r w:rsidRPr="1300E4F6" w:rsidR="0B918B5B">
              <w:rPr>
                <w:highlight w:val="yellow"/>
              </w:rPr>
              <w:t>!!!!!!!!!!!!!!</w:t>
            </w:r>
            <w:r>
              <w:br/>
            </w:r>
            <w:r w:rsidRPr="1300E4F6" w:rsidR="40B72DC9">
              <w:rPr>
                <w:highlight w:val="yellow"/>
              </w:rPr>
              <w:t>Not Freelance – Full-time development for Upwork Corp. (not freelancing)</w:t>
            </w:r>
          </w:p>
          <w:p w:rsidRPr="001B6BDB" w:rsidR="001B6BDB" w:rsidP="001B6BDB" w:rsidRDefault="001B6BDB" w14:paraId="684ED0FC" w14:textId="32B45519">
            <w:r w:rsidRPr="1300E4F6" w:rsidR="0B918B5B">
              <w:rPr>
                <w:highlight w:val="yellow"/>
              </w:rPr>
              <w:t>!!!!!!!!!!!!!!</w:t>
            </w:r>
          </w:p>
          <w:p w:rsidRPr="00FB57E5" w:rsidR="00FB57E5" w:rsidP="1300E4F6" w:rsidRDefault="00FB57E5" w14:paraId="5FC38DE5" w14:textId="7B11A09B">
            <w:pPr>
              <w:spacing/>
            </w:pPr>
            <w:r w:rsidR="1F660828">
              <w:rPr/>
              <w:t>Built new features for the client side of Upwork.com, including job posting, openings management, sign-up, and onboarding.</w:t>
            </w:r>
          </w:p>
          <w:p w:rsidRPr="00FB57E5" w:rsidR="00FB57E5" w:rsidP="1300E4F6" w:rsidRDefault="00FB57E5" w14:paraId="42B4177C" w14:textId="02F692E6">
            <w:pPr>
              <w:pStyle w:val="Normal"/>
              <w:spacing/>
            </w:pPr>
            <w:r w:rsidR="1F660828">
              <w:rPr/>
              <w:t>Played a key role in the pre-IPO rebranding from oDesk to Upwork and helped migrate from the old stack (ZendFramework/jQuery) to a modern tech stack (Symfony micro-apps, Angular.js, Nuxt, Vue SPA apps).</w:t>
            </w:r>
          </w:p>
          <w:p w:rsidRPr="00FB57E5" w:rsidR="00FB57E5" w:rsidP="1300E4F6" w:rsidRDefault="00FB57E5" w14:paraId="09FF814E" w14:textId="3800EF30">
            <w:pPr>
              <w:pStyle w:val="Normal"/>
              <w:spacing/>
            </w:pPr>
            <w:r w:rsidR="1F660828">
              <w:rPr/>
              <w:t>Created a feature in 2018 recognized among the top two unplanned features of the year.</w:t>
            </w:r>
          </w:p>
        </w:tc>
      </w:tr>
      <w:tr w:rsidRPr="00CF1A49" w:rsidR="00F61DF9" w:rsidTr="1300E4F6" w14:paraId="067A8E49" w14:textId="77777777">
        <w:trPr>
          <w:trHeight w:val="1266"/>
        </w:trPr>
        <w:tc>
          <w:tcPr>
            <w:tcW w:w="9290" w:type="dxa"/>
            <w:tcMar>
              <w:top w:w="216" w:type="dxa"/>
            </w:tcMar>
          </w:tcPr>
          <w:p w:rsidRPr="00CF1A49" w:rsidR="00F61DF9" w:rsidP="1300E4F6" w:rsidRDefault="007B321A" w14:paraId="4A31D8A7" w14:textId="1C2704A5">
            <w:pPr>
              <w:pStyle w:val="Heading3"/>
              <w:spacing/>
              <w:outlineLvl w:val="2"/>
            </w:pPr>
            <w:r w:rsidR="433FBA77">
              <w:rPr/>
              <w:t>SEP 2011</w:t>
            </w:r>
            <w:r w:rsidR="69380456">
              <w:rPr/>
              <w:t xml:space="preserve"> – </w:t>
            </w:r>
            <w:r w:rsidR="1DB4ECCD">
              <w:rPr/>
              <w:t>Feb 2014</w:t>
            </w:r>
          </w:p>
          <w:p w:rsidRPr="00CF1A49" w:rsidR="00F61DF9" w:rsidP="1300E4F6" w:rsidRDefault="007B321A" w14:paraId="75514F5D" w14:textId="47E62E2F">
            <w:pPr>
              <w:pStyle w:val="Heading2"/>
              <w:spacing/>
              <w:outlineLvl w:val="1"/>
            </w:pPr>
            <w:r w:rsidR="1DB4ECCD">
              <w:rPr/>
              <w:t>BAckend</w:t>
            </w:r>
            <w:r w:rsidR="1DB4ECCD">
              <w:rPr/>
              <w:t xml:space="preserve"> developer</w:t>
            </w:r>
            <w:r w:rsidR="69380456">
              <w:rPr/>
              <w:t xml:space="preserve">, </w:t>
            </w:r>
            <w:r w:rsidRPr="1300E4F6" w:rsidR="72377087">
              <w:rPr>
                <w:rStyle w:val="SubtleReference"/>
              </w:rPr>
              <w:t xml:space="preserve">Various </w:t>
            </w:r>
            <w:r w:rsidRPr="1300E4F6" w:rsidR="699A404E">
              <w:rPr>
                <w:rStyle w:val="SubtleReference"/>
              </w:rPr>
              <w:t>Companies</w:t>
            </w:r>
            <w:r w:rsidRPr="1300E4F6" w:rsidR="1DB4ECCD">
              <w:rPr>
                <w:rStyle w:val="SubtleReference"/>
              </w:rPr>
              <w:t>(Belarus)</w:t>
            </w:r>
          </w:p>
          <w:p w:rsidRPr="00B470BB" w:rsidR="00F61DF9" w:rsidP="00F61DF9" w:rsidRDefault="00FB57E5" w14:paraId="3540C885" w14:textId="30DC9BF7">
            <w:pPr>
              <w:rPr>
                <w:lang w:val="en-GB"/>
              </w:rPr>
            </w:pPr>
            <w:r w:rsidR="5830F182">
              <w:rPr/>
              <w:t xml:space="preserve">Companies: </w:t>
            </w:r>
            <w:r w:rsidR="5830F182">
              <w:rPr/>
              <w:t>Newsite</w:t>
            </w:r>
            <w:r w:rsidR="5830F182">
              <w:rPr/>
              <w:t xml:space="preserve"> LLC (Belarus), </w:t>
            </w:r>
            <w:r w:rsidR="5830F182">
              <w:rPr/>
              <w:t>Peaksoft</w:t>
            </w:r>
            <w:r w:rsidR="5830F182">
              <w:rPr/>
              <w:t xml:space="preserve"> LLC (Belarus)</w:t>
            </w:r>
          </w:p>
          <w:p w:rsidR="1300E4F6" w:rsidRDefault="1300E4F6" w14:paraId="2A304E8A" w14:textId="062F4834"/>
          <w:p w:rsidRPr="00FB57E5" w:rsidR="00C94AD5" w:rsidP="1300E4F6" w:rsidRDefault="00C94AD5" w14:paraId="4B5E94AD" w14:textId="09505DE1">
            <w:pPr>
              <w:rPr>
                <w:b w:val="1"/>
                <w:bCs w:val="1"/>
              </w:rPr>
            </w:pPr>
            <w:r w:rsidR="766A4871">
              <w:rPr/>
              <w:t xml:space="preserve">Technologies used: </w:t>
            </w:r>
            <w:r w:rsidRPr="1300E4F6" w:rsidR="766A4871">
              <w:rPr>
                <w:b w:val="1"/>
                <w:bCs w:val="1"/>
              </w:rPr>
              <w:t>ZendFramework</w:t>
            </w:r>
            <w:r w:rsidRPr="1300E4F6" w:rsidR="766A4871">
              <w:rPr>
                <w:b w:val="1"/>
                <w:bCs w:val="1"/>
              </w:rPr>
              <w:t>,</w:t>
            </w:r>
            <w:r w:rsidRPr="1300E4F6" w:rsidR="481D2A11">
              <w:rPr>
                <w:b w:val="1"/>
                <w:bCs w:val="1"/>
              </w:rPr>
              <w:t xml:space="preserve"> Kohana, </w:t>
            </w:r>
            <w:r w:rsidRPr="1300E4F6" w:rsidR="481D2A11">
              <w:rPr>
                <w:b w:val="1"/>
                <w:bCs w:val="1"/>
              </w:rPr>
              <w:t>Bitrix</w:t>
            </w:r>
            <w:r w:rsidRPr="1300E4F6" w:rsidR="481D2A11">
              <w:rPr>
                <w:b w:val="1"/>
                <w:bCs w:val="1"/>
              </w:rPr>
              <w:t>, Django,</w:t>
            </w:r>
            <w:r w:rsidRPr="1300E4F6" w:rsidR="766A4871">
              <w:rPr>
                <w:b w:val="1"/>
                <w:bCs w:val="1"/>
              </w:rPr>
              <w:t xml:space="preserve"> </w:t>
            </w:r>
            <w:r w:rsidRPr="1300E4F6" w:rsidR="766A4871">
              <w:rPr>
                <w:b w:val="1"/>
                <w:bCs w:val="1"/>
              </w:rPr>
              <w:t>gearman</w:t>
            </w:r>
            <w:r w:rsidRPr="1300E4F6" w:rsidR="766A4871">
              <w:rPr>
                <w:b w:val="1"/>
                <w:bCs w:val="1"/>
              </w:rPr>
              <w:t xml:space="preserve">, </w:t>
            </w:r>
            <w:r w:rsidRPr="1300E4F6" w:rsidR="766A4871">
              <w:rPr>
                <w:b w:val="1"/>
                <w:bCs w:val="1"/>
              </w:rPr>
              <w:t>reddis</w:t>
            </w:r>
            <w:r w:rsidRPr="1300E4F6" w:rsidR="766A4871">
              <w:rPr>
                <w:b w:val="1"/>
                <w:bCs w:val="1"/>
              </w:rPr>
              <w:t xml:space="preserve">, </w:t>
            </w:r>
            <w:r w:rsidRPr="1300E4F6" w:rsidR="766A4871">
              <w:rPr>
                <w:b w:val="1"/>
                <w:bCs w:val="1"/>
              </w:rPr>
              <w:t>mongoDB</w:t>
            </w:r>
          </w:p>
        </w:tc>
      </w:tr>
    </w:tbl>
    <w:p w:rsidR="00DC12A6" w:rsidRDefault="00DC12A6" w14:paraId="2DB51DE6" w14:textId="5C639821">
      <w:pPr>
        <w:rPr>
          <w:rFonts w:asciiTheme="majorHAnsi" w:hAnsiTheme="majorHAnsi" w:eastAsiaTheme="majorEastAsia" w:cstheme="majorBidi"/>
          <w:b/>
          <w:caps/>
          <w:color w:val="262626" w:themeColor="text1" w:themeTint="D9"/>
          <w:sz w:val="28"/>
          <w:szCs w:val="32"/>
        </w:rPr>
      </w:pPr>
    </w:p>
    <w:sdt>
      <w:sdtPr>
        <w:alias w:val="Education:"/>
        <w:tag w:val="Education:"/>
        <w:id w:val="-1908763273"/>
        <w:placeholder>
          <w:docPart w:val="4C1EDB5D0B204CF88FBD6B0D23684CF6"/>
        </w:placeholder>
        <w:temporary/>
        <w:showingPlcHdr/>
        <w15:appearance w15:val="hidden"/>
      </w:sdtPr>
      <w:sdtEndPr/>
      <w:sdtContent>
        <w:p w:rsidRPr="00CF1A49" w:rsidR="00DA59AA" w:rsidP="0097790C" w:rsidRDefault="00DA59AA" w14:paraId="26B14D67" w14:textId="33ED3272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color="BFBFBF" w:themeColor="background1" w:themeShade="BF" w:sz="18" w:space="0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Pr="00CF1A49" w:rsidR="001D0BF1" w:rsidTr="1300E4F6" w14:paraId="61742573" w14:textId="77777777">
        <w:trPr>
          <w:trHeight w:val="1637"/>
        </w:trPr>
        <w:tc>
          <w:tcPr>
            <w:tcW w:w="9290" w:type="dxa"/>
            <w:tcMar/>
          </w:tcPr>
          <w:p w:rsidRPr="00CF1A49" w:rsidR="001D0BF1" w:rsidP="001D0BF1" w:rsidRDefault="000C5FAE" w14:paraId="7AF33BCF" w14:textId="29E11904">
            <w:pPr>
              <w:pStyle w:val="Heading3"/>
              <w:contextualSpacing w:val="0"/>
              <w:outlineLvl w:val="2"/>
            </w:pPr>
            <w:r>
              <w:t>Graduated (</w:t>
            </w:r>
            <w:r w:rsidR="00565522">
              <w:t>July</w:t>
            </w:r>
            <w:r w:rsidRPr="00CF1A49" w:rsidR="001D0BF1">
              <w:t xml:space="preserve"> </w:t>
            </w:r>
            <w:r w:rsidR="00565522">
              <w:t>2020</w:t>
            </w:r>
            <w:r>
              <w:t>)</w:t>
            </w:r>
          </w:p>
          <w:p w:rsidRPr="00CF1A49" w:rsidR="001D0BF1" w:rsidP="00565522" w:rsidRDefault="00565522" w14:paraId="604A7AC5" w14:textId="0E0FE974">
            <w:pPr>
              <w:pStyle w:val="Heading2"/>
              <w:outlineLvl w:val="1"/>
            </w:pPr>
            <w:r>
              <w:t>B.Eng.</w:t>
            </w:r>
            <w:r w:rsidRPr="00CF1A49" w:rsidR="001D0BF1">
              <w:t xml:space="preserve">, </w:t>
            </w:r>
            <w:r>
              <w:t>Polish-Japanese Academy of Information Technology</w:t>
            </w:r>
          </w:p>
          <w:p w:rsidR="007538DC" w:rsidP="007538DC" w:rsidRDefault="00565522" w14:paraId="0789E1D5" w14:textId="7A3CA661">
            <w:pPr>
              <w:contextualSpacing w:val="0"/>
            </w:pPr>
            <w:r>
              <w:t xml:space="preserve">Faculty of Information (systems) management, graduated with honors, GPA 4.0 (only 2 courses 0.5 below max). </w:t>
            </w:r>
          </w:p>
          <w:p w:rsidRPr="00CF1A49" w:rsidR="000C5FAE" w:rsidP="000C5FAE" w:rsidRDefault="0019750C" w14:paraId="15691166" w14:textId="32532EBC">
            <w:pPr>
              <w:pStyle w:val="Heading3"/>
              <w:contextualSpacing w:val="0"/>
              <w:outlineLvl w:val="2"/>
            </w:pPr>
            <w:r>
              <w:rPr>
                <w:b w:val="0"/>
                <w:caps w:val="0"/>
                <w:sz w:val="24"/>
              </w:rPr>
              <w:t>M</w:t>
            </w:r>
            <w:r w:rsidRPr="0019750C">
              <w:rPr>
                <w:b w:val="0"/>
                <w:caps w:val="0"/>
                <w:sz w:val="24"/>
              </w:rPr>
              <w:t xml:space="preserve">y thesis was about application of digital signal processing in browsers – emulation techniques for guitar tube amps and sound effects using </w:t>
            </w:r>
            <w:proofErr w:type="spellStart"/>
            <w:r w:rsidRPr="0019750C">
              <w:rPr>
                <w:caps w:val="0"/>
                <w:sz w:val="24"/>
              </w:rPr>
              <w:t>webaudio</w:t>
            </w:r>
            <w:proofErr w:type="spellEnd"/>
            <w:r w:rsidRPr="0019750C">
              <w:rPr>
                <w:caps w:val="0"/>
                <w:sz w:val="24"/>
              </w:rPr>
              <w:t xml:space="preserve"> </w:t>
            </w:r>
            <w:proofErr w:type="spellStart"/>
            <w:r w:rsidRPr="0019750C">
              <w:rPr>
                <w:caps w:val="0"/>
                <w:sz w:val="24"/>
              </w:rPr>
              <w:t>api</w:t>
            </w:r>
            <w:proofErr w:type="spellEnd"/>
            <w:r w:rsidRPr="0019750C">
              <w:rPr>
                <w:caps w:val="0"/>
                <w:sz w:val="24"/>
              </w:rPr>
              <w:t xml:space="preserve"> and vue.js</w:t>
            </w:r>
            <w:r w:rsidR="000C5FAE">
              <w:br/>
            </w:r>
            <w:r w:rsidR="000C5FAE">
              <w:br/>
            </w:r>
            <w:r w:rsidR="000C5FAE">
              <w:t>Currently Studying (started April</w:t>
            </w:r>
            <w:r w:rsidRPr="00CF1A49" w:rsidR="000C5FAE">
              <w:t xml:space="preserve"> </w:t>
            </w:r>
            <w:r w:rsidR="000C5FAE">
              <w:t xml:space="preserve">2021) - </w:t>
            </w:r>
          </w:p>
          <w:p w:rsidRPr="00CF1A49" w:rsidR="000C5FAE" w:rsidP="000C5FAE" w:rsidRDefault="000C5FAE" w14:paraId="7ACD246F" w14:textId="6860954B">
            <w:pPr>
              <w:pStyle w:val="Heading2"/>
              <w:outlineLvl w:val="1"/>
            </w:pPr>
            <w:r>
              <w:t>Ms.Cs.</w:t>
            </w:r>
            <w:r w:rsidRPr="00CF1A49">
              <w:t xml:space="preserve">, </w:t>
            </w:r>
            <w:r>
              <w:t>Georgia Institute of Technology (US)</w:t>
            </w:r>
          </w:p>
          <w:p w:rsidRPr="00CF1A49" w:rsidR="00565522" w:rsidP="1300E4F6" w:rsidRDefault="000C5FAE" w14:paraId="2454BA19" w14:textId="4678EC70">
            <w:pPr>
              <w:spacing/>
            </w:pPr>
            <w:r w:rsidR="0EFEBD14">
              <w:rPr/>
              <w:t xml:space="preserve">Currently enrolled, </w:t>
            </w:r>
            <w:r w:rsidR="645C3ED2">
              <w:rPr/>
              <w:t>pursuing a Master’s in Computer Science with a specialization in Computing Systems</w:t>
            </w:r>
          </w:p>
        </w:tc>
      </w:tr>
    </w:tbl>
    <w:p w:rsidRPr="000C5FAE" w:rsidR="00B51D1B" w:rsidP="006E1507" w:rsidRDefault="00B51D1B" w14:paraId="766F9620" w14:textId="63DA1BEF"/>
    <w:sectPr w:rsidRPr="000C5FAE" w:rsidR="00B51D1B" w:rsidSect="005A1B10">
      <w:footerReference w:type="default" r:id="rId11"/>
      <w:headerReference w:type="first" r:id="rId12"/>
      <w:pgSz w:w="12240" w:h="15840" w:orient="portrait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028" w:rsidP="0068194B" w:rsidRDefault="00035028" w14:paraId="1606283C" w14:textId="77777777">
      <w:r>
        <w:separator/>
      </w:r>
    </w:p>
    <w:p w:rsidR="00035028" w:rsidRDefault="00035028" w14:paraId="05423DEC" w14:textId="77777777"/>
    <w:p w:rsidR="00035028" w:rsidRDefault="00035028" w14:paraId="594E3C15" w14:textId="77777777"/>
  </w:endnote>
  <w:endnote w:type="continuationSeparator" w:id="0">
    <w:p w:rsidR="00035028" w:rsidP="0068194B" w:rsidRDefault="00035028" w14:paraId="76647689" w14:textId="77777777">
      <w:r>
        <w:continuationSeparator/>
      </w:r>
    </w:p>
    <w:p w:rsidR="00035028" w:rsidRDefault="00035028" w14:paraId="072463BA" w14:textId="77777777"/>
    <w:p w:rsidR="00035028" w:rsidRDefault="00035028" w14:paraId="1A129716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 w14:paraId="328665B0" w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741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028" w:rsidP="0068194B" w:rsidRDefault="00035028" w14:paraId="4B2609CF" w14:textId="77777777">
      <w:r>
        <w:separator/>
      </w:r>
    </w:p>
    <w:p w:rsidR="00035028" w:rsidRDefault="00035028" w14:paraId="0D5331AE" w14:textId="77777777"/>
    <w:p w:rsidR="00035028" w:rsidRDefault="00035028" w14:paraId="4BA58DC4" w14:textId="77777777"/>
  </w:footnote>
  <w:footnote w:type="continuationSeparator" w:id="0">
    <w:p w:rsidR="00035028" w:rsidP="0068194B" w:rsidRDefault="00035028" w14:paraId="1173C4B4" w14:textId="77777777">
      <w:r>
        <w:continuationSeparator/>
      </w:r>
    </w:p>
    <w:p w:rsidR="00035028" w:rsidRDefault="00035028" w14:paraId="214DDE05" w14:textId="77777777"/>
    <w:p w:rsidR="00035028" w:rsidRDefault="00035028" w14:paraId="434B3B3C" w14:textId="77777777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p w:rsidRPr="004E01EB" w:rsidR="00236D54" w:rsidP="005A1B10" w:rsidRDefault="00F476C4" w14:paraId="09896AE2" w14:textId="77777777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AB1144A" wp14:editId="7664449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 w14:anchorId="4C013003">
            <v:line id="Straight Connector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Header dividing line" o:spid="_x0000_s1026" strokecolor="#5a5a5a [2109]" strokeweight=".5pt" from="0,0" to="612pt,0" w14:anchorId="210385B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">
              <v:stroke joinstyle="miter"/>
              <w10:wrap anchorx="page" anchory="page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22PASSDHgPsNmJ" int2:id="Yun11XrT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C76D7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6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7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8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9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10">
    <w:nsid w:val="FFFFFF89"/>
    <w:multiLevelType w:val="singleLevel"/>
    <w:tmpl w:val="EF8E9968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</w:rPr>
    </w:lvl>
  </w:abstractNum>
  <w:abstractNum w:abstractNumId="11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2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7"/>
  </w:num>
  <w:num w:numId="5">
    <w:abstractNumId w:val="11"/>
  </w:num>
  <w:num w:numId="6">
    <w:abstractNumId w:val="4"/>
  </w:num>
  <w:num w:numId="7">
    <w:abstractNumId w:val="12"/>
  </w:num>
  <w:num w:numId="8">
    <w:abstractNumId w:val="3"/>
  </w:num>
  <w:num w:numId="9">
    <w:abstractNumId w:val="13"/>
  </w:num>
  <w:num w:numId="10">
    <w:abstractNumId w:val="6"/>
  </w:num>
  <w:num w:numId="11">
    <w:abstractNumId w:val="5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96"/>
  <w:attachedTemplate r:id="rId1"/>
  <w:trackRevisions w:val="false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522"/>
    <w:rsid w:val="000001EF"/>
    <w:rsid w:val="00007322"/>
    <w:rsid w:val="00007728"/>
    <w:rsid w:val="00024584"/>
    <w:rsid w:val="00024730"/>
    <w:rsid w:val="00035028"/>
    <w:rsid w:val="00055E95"/>
    <w:rsid w:val="0007021F"/>
    <w:rsid w:val="0009294D"/>
    <w:rsid w:val="000B2BA5"/>
    <w:rsid w:val="000C5FAE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9750C"/>
    <w:rsid w:val="001B6BDB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25FF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0929"/>
    <w:rsid w:val="003544E1"/>
    <w:rsid w:val="00366398"/>
    <w:rsid w:val="003A0632"/>
    <w:rsid w:val="003A30E5"/>
    <w:rsid w:val="003A6ADF"/>
    <w:rsid w:val="003B5928"/>
    <w:rsid w:val="003C77AC"/>
    <w:rsid w:val="003D380F"/>
    <w:rsid w:val="003E160D"/>
    <w:rsid w:val="003F1D5F"/>
    <w:rsid w:val="00400623"/>
    <w:rsid w:val="00402347"/>
    <w:rsid w:val="00405128"/>
    <w:rsid w:val="00406CFF"/>
    <w:rsid w:val="00416B25"/>
    <w:rsid w:val="00420592"/>
    <w:rsid w:val="004319E0"/>
    <w:rsid w:val="00437E8C"/>
    <w:rsid w:val="00440225"/>
    <w:rsid w:val="00452414"/>
    <w:rsid w:val="004604AF"/>
    <w:rsid w:val="00463235"/>
    <w:rsid w:val="004726BC"/>
    <w:rsid w:val="00474105"/>
    <w:rsid w:val="00480E6E"/>
    <w:rsid w:val="00486277"/>
    <w:rsid w:val="0049216D"/>
    <w:rsid w:val="00494CF6"/>
    <w:rsid w:val="00495F8D"/>
    <w:rsid w:val="004A1FAE"/>
    <w:rsid w:val="004A32FF"/>
    <w:rsid w:val="004A3AC5"/>
    <w:rsid w:val="004A7419"/>
    <w:rsid w:val="004B06EB"/>
    <w:rsid w:val="004B6AD0"/>
    <w:rsid w:val="004C2D5D"/>
    <w:rsid w:val="004C33E1"/>
    <w:rsid w:val="004E01EB"/>
    <w:rsid w:val="004E2794"/>
    <w:rsid w:val="004F6794"/>
    <w:rsid w:val="00510392"/>
    <w:rsid w:val="00513E2A"/>
    <w:rsid w:val="00565522"/>
    <w:rsid w:val="00566A35"/>
    <w:rsid w:val="0056701E"/>
    <w:rsid w:val="005740D7"/>
    <w:rsid w:val="005A0F26"/>
    <w:rsid w:val="005A1B10"/>
    <w:rsid w:val="005A6850"/>
    <w:rsid w:val="005B1B1B"/>
    <w:rsid w:val="005B7288"/>
    <w:rsid w:val="005C5932"/>
    <w:rsid w:val="005D3CA7"/>
    <w:rsid w:val="005D4CC1"/>
    <w:rsid w:val="005F4B91"/>
    <w:rsid w:val="005F55D2"/>
    <w:rsid w:val="0062312F"/>
    <w:rsid w:val="00625F2C"/>
    <w:rsid w:val="00652D49"/>
    <w:rsid w:val="006618E9"/>
    <w:rsid w:val="00667F50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B321A"/>
    <w:rsid w:val="007C0566"/>
    <w:rsid w:val="007C606B"/>
    <w:rsid w:val="007E6A61"/>
    <w:rsid w:val="00801140"/>
    <w:rsid w:val="00803404"/>
    <w:rsid w:val="00834955"/>
    <w:rsid w:val="00855B59"/>
    <w:rsid w:val="00860461"/>
    <w:rsid w:val="00864594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A7ED9"/>
    <w:rsid w:val="009B050A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470BB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94AD5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2A6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071A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76C1E"/>
    <w:rsid w:val="00F81960"/>
    <w:rsid w:val="00F8769D"/>
    <w:rsid w:val="00F9350C"/>
    <w:rsid w:val="00F94EB5"/>
    <w:rsid w:val="00F9624D"/>
    <w:rsid w:val="00FB31C1"/>
    <w:rsid w:val="00FB57E5"/>
    <w:rsid w:val="00FB58F2"/>
    <w:rsid w:val="00FC6AEA"/>
    <w:rsid w:val="00FD3D13"/>
    <w:rsid w:val="00FE55A2"/>
    <w:rsid w:val="03208DD4"/>
    <w:rsid w:val="072164BC"/>
    <w:rsid w:val="0B918B5B"/>
    <w:rsid w:val="0EBB8A6B"/>
    <w:rsid w:val="0EFEBD14"/>
    <w:rsid w:val="1135D863"/>
    <w:rsid w:val="1300E4F6"/>
    <w:rsid w:val="153A5F76"/>
    <w:rsid w:val="195960CD"/>
    <w:rsid w:val="1DB4ECCD"/>
    <w:rsid w:val="1F660828"/>
    <w:rsid w:val="218A0460"/>
    <w:rsid w:val="233EA229"/>
    <w:rsid w:val="238266F4"/>
    <w:rsid w:val="23D6D81F"/>
    <w:rsid w:val="263BC0A0"/>
    <w:rsid w:val="2A58B0D2"/>
    <w:rsid w:val="2E5773C8"/>
    <w:rsid w:val="328879A6"/>
    <w:rsid w:val="38A6441B"/>
    <w:rsid w:val="40B72DC9"/>
    <w:rsid w:val="422E426D"/>
    <w:rsid w:val="433FBA77"/>
    <w:rsid w:val="445D38D8"/>
    <w:rsid w:val="4671574C"/>
    <w:rsid w:val="46DB8C0F"/>
    <w:rsid w:val="481D2A11"/>
    <w:rsid w:val="49ED0708"/>
    <w:rsid w:val="49F5D294"/>
    <w:rsid w:val="4A27E6D9"/>
    <w:rsid w:val="4DE4590E"/>
    <w:rsid w:val="5830F182"/>
    <w:rsid w:val="5F928776"/>
    <w:rsid w:val="5FF5A9BA"/>
    <w:rsid w:val="645C3ED2"/>
    <w:rsid w:val="69380456"/>
    <w:rsid w:val="699A404E"/>
    <w:rsid w:val="6D0C491A"/>
    <w:rsid w:val="6E4D4684"/>
    <w:rsid w:val="703DF6F9"/>
    <w:rsid w:val="72377087"/>
    <w:rsid w:val="73145CC7"/>
    <w:rsid w:val="74604245"/>
    <w:rsid w:val="766A4871"/>
    <w:rsid w:val="7BCAB8BB"/>
    <w:rsid w:val="7C65712D"/>
    <w:rsid w:val="7D37A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817E6"/>
  <w15:chartTrackingRefBased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70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D66A52"/>
    <w:rPr>
      <w:rFonts w:asciiTheme="majorHAnsi" w:hAnsiTheme="majorHAnsi" w:eastAsiaTheme="majorEastAsia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styleId="HeaderChar" w:customStyle="1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styleId="FooterChar" w:customStyle="1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styleId="ContactInfo" w:customStyle="1">
    <w:name w:val="Contact Info"/>
    <w:basedOn w:val="Normal"/>
    <w:uiPriority w:val="3"/>
    <w:qFormat/>
    <w:rsid w:val="00D66A52"/>
    <w:pPr>
      <w:jc w:val="center"/>
    </w:pPr>
  </w:style>
  <w:style w:type="character" w:styleId="Heading1Char" w:customStyle="1">
    <w:name w:val="Heading 1 Char"/>
    <w:basedOn w:val="DefaultParagraphFont"/>
    <w:link w:val="Heading1"/>
    <w:uiPriority w:val="9"/>
    <w:rsid w:val="00F61DF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sid w:val="00757803"/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16DFF"/>
    <w:rPr>
      <w:rFonts w:asciiTheme="majorHAnsi" w:hAnsiTheme="majorHAnsi" w:eastAsiaTheme="majorEastAsia" w:cstheme="majorBidi"/>
      <w:b/>
      <w:color w:val="auto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16DFF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16DFF"/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color="1D824C" w:themeColor="accent1" w:sz="2" w:space="10" w:shadow="1" w:frame="1"/>
        <w:left w:val="single" w:color="1D824C" w:themeColor="accent1" w:sz="2" w:space="10" w:shadow="1" w:frame="1"/>
        <w:bottom w:val="single" w:color="1D824C" w:themeColor="accent1" w:sz="2" w:space="10" w:shadow="1" w:frame="1"/>
        <w:right w:val="single" w:color="1D824C" w:themeColor="accent1" w:sz="2" w:space="10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themeShade="99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themeShade="99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themeShade="99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themeShade="99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themeShade="99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styleId="DateChar" w:customStyle="1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52D89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E4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/>
    <w:rsid w:val="002647D3"/>
    <w:rPr>
      <w:rFonts w:asciiTheme="majorHAnsi" w:hAnsiTheme="majorHAnsi" w:eastAsiaTheme="majorEastAsia" w:cstheme="majorBidi"/>
      <w:color w:val="156138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647D3"/>
    <w:rPr>
      <w:rFonts w:asciiTheme="majorHAnsi" w:hAnsiTheme="majorHAnsi" w:eastAsiaTheme="majorEastAsia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color="1D824C" w:themeColor="accent1" w:sz="8" w:space="0"/>
        <w:bottom w:val="single" w:color="1D824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color="005556" w:themeColor="accent2" w:sz="8" w:space="0"/>
        <w:bottom w:val="single" w:color="005556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color="B11F35" w:themeColor="accent3" w:sz="8" w:space="0"/>
        <w:bottom w:val="single" w:color="B11F3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color="856628" w:themeColor="accent4" w:sz="8" w:space="0"/>
        <w:bottom w:val="single" w:color="856628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color="7E314C" w:themeColor="accent5" w:sz="8" w:space="0"/>
        <w:bottom w:val="single" w:color="7E314C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color="4B6A88" w:themeColor="accent6" w:sz="8" w:space="0"/>
        <w:bottom w:val="single" w:color="4B6A88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52D89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46477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4" w:space="0"/>
        <w:bottom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color="1D824C" w:themeColor="accent1" w:sz="4" w:space="0"/>
        <w:bottom w:val="single" w:color="1D824C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color="005556" w:themeColor="accent2" w:sz="4" w:space="0"/>
        <w:bottom w:val="single" w:color="005556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color="B11F35" w:themeColor="accent3" w:sz="4" w:space="0"/>
        <w:bottom w:val="single" w:color="B11F35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color="856628" w:themeColor="accent4" w:sz="4" w:space="0"/>
        <w:bottom w:val="single" w:color="856628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color="7E314C" w:themeColor="accent5" w:sz="4" w:space="0"/>
        <w:bottom w:val="single" w:color="7E314C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color="4B6A88" w:themeColor="accent6" w:sz="4" w:space="0"/>
        <w:bottom w:val="single" w:color="4B6A88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97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1D824C" w:themeColor="accent1" w:sz="8" w:space="0"/>
        <w:bottom w:val="single" w:color="1D824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005556" w:themeColor="accent2" w:sz="8" w:space="0"/>
        <w:bottom w:val="single" w:color="005556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B11F35" w:themeColor="accent3" w:sz="8" w:space="0"/>
        <w:bottom w:val="single" w:color="B11F3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856628" w:themeColor="accent4" w:sz="8" w:space="0"/>
        <w:bottom w:val="single" w:color="856628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7E314C" w:themeColor="accent5" w:sz="8" w:space="0"/>
        <w:bottom w:val="single" w:color="7E314C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4B6A88" w:themeColor="accent6" w:sz="8" w:space="0"/>
        <w:bottom w:val="single" w:color="4B6A88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themeTint="BF" w:sz="8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themeTint="BF" w:sz="6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2647D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styleId="ContactInfoEmphasis" w:customStyle="1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1" /><Relationship Type="http://schemas.openxmlformats.org/officeDocument/2006/relationships/header" Target="header1.xml" Id="rId12" /><Relationship Type="http://schemas.openxmlformats.org/officeDocument/2006/relationships/fontTable" Target="fontTable.xml" Id="rId13" /><Relationship Type="http://schemas.openxmlformats.org/officeDocument/2006/relationships/glossaryDocument" Target="glossary/document.xml" Id="rId14" /><Relationship Type="http://schemas.openxmlformats.org/officeDocument/2006/relationships/theme" Target="theme/theme1.xml" Id="rId15" /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otnotes" Target="footnotes.xml" Id="rId5" /><Relationship Type="http://schemas.openxmlformats.org/officeDocument/2006/relationships/endnotes" Target="endnotes.xml" Id="rId6" /><Relationship Type="http://schemas.openxmlformats.org/officeDocument/2006/relationships/hyperlink" Target="mailto:arseniy.zuev@gmail.com" TargetMode="External" Id="rId7" /><Relationship Type="http://schemas.openxmlformats.org/officeDocument/2006/relationships/hyperlink" Target="https://github.com/ZuevArseniy/" TargetMode="External" Id="rId8" /><Relationship Type="http://schemas.openxmlformats.org/officeDocument/2006/relationships/hyperlink" Target="https://zuev.dev/" TargetMode="External" Id="rId9" /><Relationship Type="http://schemas.openxmlformats.org/officeDocument/2006/relationships/hyperlink" Target="https://www.linkedin.com/in/zuevars/" TargetMode="External" Id="rId10" /><Relationship Type="http://schemas.microsoft.com/office/2020/10/relationships/intelligence" Target="intelligence2.xml" Id="R686f9626ac194933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/C:/Users/user/Downloads/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B07F4B5FB324624BD0584B54A2BC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0328B-9108-4C11-8404-A26089FEAA31}"/>
      </w:docPartPr>
      <w:docPartBody>
        <w:p xmlns:wp14="http://schemas.microsoft.com/office/word/2010/wordml" w:rsidR="004503D1" w:rsidRDefault="004F2F26" w14:paraId="718EE1A2" wp14:textId="77777777">
          <w:pPr>
            <w:pStyle w:val="AB07F4B5FB324624BD0584B54A2BC4E6"/>
          </w:pPr>
          <w:r w:rsidRPr="00CF1A49">
            <w:t>Experience</w:t>
          </w:r>
        </w:p>
      </w:docPartBody>
    </w:docPart>
    <w:docPart>
      <w:docPartPr>
        <w:name w:val="4C1EDB5D0B204CF88FBD6B0D23684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C22EC-DC1A-4D66-B96E-9D3B22511C0E}"/>
      </w:docPartPr>
      <w:docPartBody>
        <w:p xmlns:wp14="http://schemas.microsoft.com/office/word/2010/wordml" w:rsidR="004503D1" w:rsidRDefault="004F2F26" w14:paraId="69D0C959" wp14:textId="77777777">
          <w:pPr>
            <w:pStyle w:val="4C1EDB5D0B204CF88FBD6B0D23684CF6"/>
          </w:pPr>
          <w:r w:rsidRPr="00CF1A49">
            <w:t>Education</w:t>
          </w:r>
        </w:p>
      </w:docPartBody>
    </w:docPart>
    <w:docPart>
      <w:docPartPr>
        <w:name w:val="5343224C11EE49439AD594C2023B2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EF322-B242-7741-B8EC-76CDE8D6B8EB}"/>
      </w:docPartPr>
      <w:docPartBody>
        <w:p xmlns:wp14="http://schemas.microsoft.com/office/word/2010/wordml" w:rsidR="009C343B" w:rsidP="004503D1" w:rsidRDefault="004503D1" w14:paraId="1B35B51A" wp14:textId="77777777">
          <w:pPr>
            <w:pStyle w:val="5343224C11EE49439AD594C2023B2186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F56"/>
    <w:rsid w:val="003A2D1D"/>
    <w:rsid w:val="004503D1"/>
    <w:rsid w:val="004F2F26"/>
    <w:rsid w:val="009C343B"/>
    <w:rsid w:val="00A8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485343F9974785919490BDF6976096">
    <w:name w:val="93485343F9974785919490BDF6976096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235F2E7FA0B481889182784AEA886AF">
    <w:name w:val="8235F2E7FA0B481889182784AEA886AF"/>
  </w:style>
  <w:style w:type="paragraph" w:customStyle="1" w:styleId="547AB682D5C7477782136295822542FF">
    <w:name w:val="547AB682D5C7477782136295822542FF"/>
  </w:style>
  <w:style w:type="paragraph" w:customStyle="1" w:styleId="2BE05CDFE1E748CDADC48F7842E52231">
    <w:name w:val="2BE05CDFE1E748CDADC48F7842E52231"/>
  </w:style>
  <w:style w:type="paragraph" w:customStyle="1" w:styleId="ADB2FF318227449CA180A0D14B21A9C1">
    <w:name w:val="ADB2FF318227449CA180A0D14B21A9C1"/>
  </w:style>
  <w:style w:type="paragraph" w:customStyle="1" w:styleId="2195052F9DB44405949BF5635F42F5A5">
    <w:name w:val="2195052F9DB44405949BF5635F42F5A5"/>
  </w:style>
  <w:style w:type="paragraph" w:customStyle="1" w:styleId="9518BDD7DCEB458F97C4149C92C54F26">
    <w:name w:val="9518BDD7DCEB458F97C4149C92C54F26"/>
  </w:style>
  <w:style w:type="paragraph" w:customStyle="1" w:styleId="6383E0CC960241F8A8FC9EFF93765B54">
    <w:name w:val="6383E0CC960241F8A8FC9EFF93765B54"/>
  </w:style>
  <w:style w:type="paragraph" w:customStyle="1" w:styleId="55ED0807D84B4D53BBE0AA7B1CE9B367">
    <w:name w:val="55ED0807D84B4D53BBE0AA7B1CE9B367"/>
  </w:style>
  <w:style w:type="paragraph" w:customStyle="1" w:styleId="4C741F7F7EBA40CD94BFF72631112036">
    <w:name w:val="4C741F7F7EBA40CD94BFF72631112036"/>
  </w:style>
  <w:style w:type="paragraph" w:customStyle="1" w:styleId="DB9FECA1878C4382A54BF9ED257A4C41">
    <w:name w:val="DB9FECA1878C4382A54BF9ED257A4C41"/>
  </w:style>
  <w:style w:type="paragraph" w:customStyle="1" w:styleId="AB07F4B5FB324624BD0584B54A2BC4E6">
    <w:name w:val="AB07F4B5FB324624BD0584B54A2BC4E6"/>
  </w:style>
  <w:style w:type="paragraph" w:customStyle="1" w:styleId="1D1867A2C2554EF68A75E5B56E7F07CA">
    <w:name w:val="1D1867A2C2554EF68A75E5B56E7F07CA"/>
  </w:style>
  <w:style w:type="paragraph" w:customStyle="1" w:styleId="243E9AFF9EC84016A72AEDF8F2BDB244">
    <w:name w:val="243E9AFF9EC84016A72AEDF8F2BDB244"/>
  </w:style>
  <w:style w:type="paragraph" w:customStyle="1" w:styleId="748AAB069BE644E79AB3617653B71B4A">
    <w:name w:val="748AAB069BE644E79AB3617653B71B4A"/>
  </w:style>
  <w:style w:type="character" w:styleId="SubtleReference">
    <w:name w:val="Subtle Reference"/>
    <w:basedOn w:val="DefaultParagraphFont"/>
    <w:uiPriority w:val="10"/>
    <w:qFormat/>
    <w:rsid w:val="00A83F56"/>
    <w:rPr>
      <w:b/>
      <w:caps w:val="0"/>
      <w:smallCaps/>
      <w:color w:val="595959" w:themeColor="text1" w:themeTint="A6"/>
    </w:rPr>
  </w:style>
  <w:style w:type="paragraph" w:customStyle="1" w:styleId="1EE72EA03DF44FA082E3FA10574D753C">
    <w:name w:val="1EE72EA03DF44FA082E3FA10574D753C"/>
  </w:style>
  <w:style w:type="paragraph" w:customStyle="1" w:styleId="1CCA8E64DBBC43188B52F46685941A8E">
    <w:name w:val="1CCA8E64DBBC43188B52F46685941A8E"/>
  </w:style>
  <w:style w:type="paragraph" w:customStyle="1" w:styleId="17CDF61A71314859939B1CD12ACCEF2C">
    <w:name w:val="17CDF61A71314859939B1CD12ACCEF2C"/>
  </w:style>
  <w:style w:type="paragraph" w:customStyle="1" w:styleId="64487D558E6D48FFBA7824F2B9EF88D1">
    <w:name w:val="64487D558E6D48FFBA7824F2B9EF88D1"/>
  </w:style>
  <w:style w:type="paragraph" w:customStyle="1" w:styleId="82239AB9497C4753B5DA674426A7036A">
    <w:name w:val="82239AB9497C4753B5DA674426A7036A"/>
  </w:style>
  <w:style w:type="paragraph" w:customStyle="1" w:styleId="7216328D6A644B479169A9B43FBDDAE4">
    <w:name w:val="7216328D6A644B479169A9B43FBDDAE4"/>
  </w:style>
  <w:style w:type="paragraph" w:customStyle="1" w:styleId="FF181EFAD16F4E3295F1DDE77176F784">
    <w:name w:val="FF181EFAD16F4E3295F1DDE77176F784"/>
  </w:style>
  <w:style w:type="paragraph" w:customStyle="1" w:styleId="4C1EDB5D0B204CF88FBD6B0D23684CF6">
    <w:name w:val="4C1EDB5D0B204CF88FBD6B0D23684CF6"/>
  </w:style>
  <w:style w:type="paragraph" w:customStyle="1" w:styleId="D5DEC13270534E309B4EA9B69EE4ADAC">
    <w:name w:val="D5DEC13270534E309B4EA9B69EE4ADAC"/>
  </w:style>
  <w:style w:type="paragraph" w:customStyle="1" w:styleId="C0F170780E1747EEBE7CF290DC48625A">
    <w:name w:val="C0F170780E1747EEBE7CF290DC48625A"/>
  </w:style>
  <w:style w:type="paragraph" w:customStyle="1" w:styleId="0C6AD5634B0A4591BA9F5F0E686C13FE">
    <w:name w:val="0C6AD5634B0A4591BA9F5F0E686C13FE"/>
  </w:style>
  <w:style w:type="paragraph" w:customStyle="1" w:styleId="AFD9B5053F144100B00F3134B42498BB">
    <w:name w:val="AFD9B5053F144100B00F3134B42498BB"/>
  </w:style>
  <w:style w:type="paragraph" w:customStyle="1" w:styleId="655CB6B185534919BCAAFF02F09CC1B0">
    <w:name w:val="655CB6B185534919BCAAFF02F09CC1B0"/>
  </w:style>
  <w:style w:type="paragraph" w:customStyle="1" w:styleId="00FC96FC61574FB497153EEE3DF44DE1">
    <w:name w:val="00FC96FC61574FB497153EEE3DF44DE1"/>
  </w:style>
  <w:style w:type="paragraph" w:customStyle="1" w:styleId="EC7C3A3F9E8A4386AC5038663F1A8F6E">
    <w:name w:val="EC7C3A3F9E8A4386AC5038663F1A8F6E"/>
  </w:style>
  <w:style w:type="paragraph" w:customStyle="1" w:styleId="DF7C0948C7014EF1B06964249D075391">
    <w:name w:val="DF7C0948C7014EF1B06964249D075391"/>
  </w:style>
  <w:style w:type="paragraph" w:customStyle="1" w:styleId="7D033ED0CA1F4A77B926046A74E582C1">
    <w:name w:val="7D033ED0CA1F4A77B926046A74E582C1"/>
  </w:style>
  <w:style w:type="paragraph" w:customStyle="1" w:styleId="88FAB7F3A2784BE09ADCFDA8718FFA67">
    <w:name w:val="88FAB7F3A2784BE09ADCFDA8718FFA67"/>
  </w:style>
  <w:style w:type="paragraph" w:customStyle="1" w:styleId="200C37424AB34BF1BD49300F02FCBBEB">
    <w:name w:val="200C37424AB34BF1BD49300F02FCBBEB"/>
  </w:style>
  <w:style w:type="paragraph" w:customStyle="1" w:styleId="5128D1936921467CA8D00C854AB455B6">
    <w:name w:val="5128D1936921467CA8D00C854AB455B6"/>
  </w:style>
  <w:style w:type="paragraph" w:customStyle="1" w:styleId="7C61CD365E7D48C7AC9110AC5B7167B1">
    <w:name w:val="7C61CD365E7D48C7AC9110AC5B7167B1"/>
  </w:style>
  <w:style w:type="paragraph" w:customStyle="1" w:styleId="6BA1B0D167424A68A02BC11FF2383B78">
    <w:name w:val="6BA1B0D167424A68A02BC11FF2383B78"/>
  </w:style>
  <w:style w:type="paragraph" w:customStyle="1" w:styleId="10F31766579E49F3B7FF74FA7F9A177B">
    <w:name w:val="10F31766579E49F3B7FF74FA7F9A177B"/>
  </w:style>
  <w:style w:type="paragraph" w:customStyle="1" w:styleId="2D6F7980E51A477CA0884B7559591534">
    <w:name w:val="2D6F7980E51A477CA0884B7559591534"/>
  </w:style>
  <w:style w:type="paragraph" w:customStyle="1" w:styleId="F3DA5603F8E1400DB10EDCB8B3BC462A">
    <w:name w:val="F3DA5603F8E1400DB10EDCB8B3BC462A"/>
  </w:style>
  <w:style w:type="paragraph" w:customStyle="1" w:styleId="FC365A07445C456B859038CE9E9FFB3D">
    <w:name w:val="FC365A07445C456B859038CE9E9FFB3D"/>
  </w:style>
  <w:style w:type="paragraph" w:customStyle="1" w:styleId="2373CB412365485986DC1002D323A1BB">
    <w:name w:val="2373CB412365485986DC1002D323A1BB"/>
    <w:rsid w:val="00A83F56"/>
  </w:style>
  <w:style w:type="paragraph" w:customStyle="1" w:styleId="2CB50C376D2749288877C9A32FBB9161">
    <w:name w:val="2CB50C376D2749288877C9A32FBB9161"/>
    <w:rsid w:val="00A83F56"/>
  </w:style>
  <w:style w:type="paragraph" w:customStyle="1" w:styleId="4BC95957E84543E294A30D746488A887">
    <w:name w:val="4BC95957E84543E294A30D746488A887"/>
    <w:rsid w:val="00A83F56"/>
  </w:style>
  <w:style w:type="paragraph" w:customStyle="1" w:styleId="DB71A4C7FE1B4EFC9F61A376767EED0E">
    <w:name w:val="DB71A4C7FE1B4EFC9F61A376767EED0E"/>
    <w:rsid w:val="00A83F56"/>
  </w:style>
  <w:style w:type="paragraph" w:customStyle="1" w:styleId="B35D145E49E849BB9C99A07E3F7668A0">
    <w:name w:val="B35D145E49E849BB9C99A07E3F7668A0"/>
    <w:rsid w:val="00A83F56"/>
  </w:style>
  <w:style w:type="paragraph" w:customStyle="1" w:styleId="B9BE8AAECDA0479FAF434FDA4D3D9D8C">
    <w:name w:val="B9BE8AAECDA0479FAF434FDA4D3D9D8C"/>
    <w:rsid w:val="00A83F56"/>
  </w:style>
  <w:style w:type="paragraph" w:customStyle="1" w:styleId="090C0579BAD0487C87420829BD6902F2">
    <w:name w:val="090C0579BAD0487C87420829BD6902F2"/>
    <w:rsid w:val="00A83F56"/>
  </w:style>
  <w:style w:type="paragraph" w:customStyle="1" w:styleId="8A53C796F2974B6B9260F8BD2713C2ED">
    <w:name w:val="8A53C796F2974B6B9260F8BD2713C2ED"/>
    <w:rsid w:val="00A83F56"/>
  </w:style>
  <w:style w:type="paragraph" w:customStyle="1" w:styleId="A00B25B81A3E4B96A3B302E23027AC9F">
    <w:name w:val="A00B25B81A3E4B96A3B302E23027AC9F"/>
    <w:rsid w:val="00A83F56"/>
  </w:style>
  <w:style w:type="paragraph" w:customStyle="1" w:styleId="087ED08D3AA3419DB34C8E22A4FD4252">
    <w:name w:val="087ED08D3AA3419DB34C8E22A4FD4252"/>
    <w:rsid w:val="00A83F56"/>
  </w:style>
  <w:style w:type="paragraph" w:customStyle="1" w:styleId="5343224C11EE49439AD594C2023B2186">
    <w:name w:val="5343224C11EE49439AD594C2023B2186"/>
    <w:rsid w:val="004503D1"/>
    <w:pPr>
      <w:spacing w:after="0" w:line="240" w:lineRule="auto"/>
    </w:pPr>
    <w:rPr>
      <w:sz w:val="24"/>
      <w:szCs w:val="24"/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tf16402488_win32.dotx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Zuyeu, Arseni</lastModifiedBy>
  <revision>8</revision>
  <lastPrinted>2021-04-23T10:20:00.0000000Z</lastPrinted>
  <dcterms:created xsi:type="dcterms:W3CDTF">2021-04-23T10:18:00.0000000Z</dcterms:created>
  <dcterms:modified xsi:type="dcterms:W3CDTF">2024-10-31T11:49:49.8891184Z</dcterms:modified>
  <category/>
</coreProperties>
</file>